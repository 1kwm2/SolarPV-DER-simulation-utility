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21" w:rsidRDefault="005B495C" w:rsidP="00572380">
      <w:pPr>
        <w:pStyle w:val="TOC1"/>
      </w:pPr>
      <w:r w:rsidRPr="001C4933">
        <w:t>Smart Inverter Modelling using Dynamic Ph</w:t>
      </w:r>
      <w:r w:rsidR="00014290">
        <w:t>asors</w:t>
      </w:r>
    </w:p>
    <w:p w:rsidR="00014290" w:rsidRPr="00014290" w:rsidRDefault="00014290" w:rsidP="00014290">
      <w:pPr>
        <w:jc w:val="center"/>
      </w:pPr>
      <w:r>
        <w:t>List of Contents</w:t>
      </w:r>
    </w:p>
    <w:p w:rsidR="001C4933" w:rsidRPr="001C4933" w:rsidRDefault="001C4933" w:rsidP="001C4933"/>
    <w:p w:rsidR="003C6268" w:rsidRDefault="002F1E21">
      <w:pPr>
        <w:pStyle w:val="TOC1"/>
        <w:rPr>
          <w:rFonts w:asciiTheme="minorHAnsi" w:hAnsiTheme="minorHAnsi"/>
          <w:noProof/>
          <w:sz w:val="22"/>
          <w:lang w:eastAsia="en-U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18998534" w:history="1">
        <w:r w:rsidR="003C6268" w:rsidRPr="00186735">
          <w:rPr>
            <w:rStyle w:val="Hyperlink"/>
            <w:noProof/>
          </w:rPr>
          <w:t>1.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Introduction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_Toc518998534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2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5" w:history="1">
        <w:r w:rsidR="003C6268" w:rsidRPr="00186735">
          <w:rPr>
            <w:rStyle w:val="Hyperlink"/>
            <w:noProof/>
          </w:rPr>
          <w:t>2.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Model Parameters and Nominal Values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_Toc518998535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3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6" w:history="1">
        <w:r w:rsidR="003C6268" w:rsidRPr="00186735">
          <w:rPr>
            <w:rStyle w:val="Hyperlink"/>
            <w:noProof/>
          </w:rPr>
          <w:t>a)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PV Module – power output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_Toc518998536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5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7" w:history="1">
        <w:r w:rsidR="003C6268" w:rsidRPr="00186735">
          <w:rPr>
            <w:rStyle w:val="Hyperlink"/>
            <w:noProof/>
          </w:rPr>
          <w:t>b)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PV Modul</w:t>
        </w:r>
        <w:r w:rsidR="00341CC8">
          <w:rPr>
            <w:rStyle w:val="Hyperlink"/>
            <w:noProof/>
          </w:rPr>
          <w:t>e</w:t>
        </w:r>
        <w:r w:rsidR="003C6268" w:rsidRPr="00186735">
          <w:rPr>
            <w:rStyle w:val="Hyperlink"/>
            <w:noProof/>
          </w:rPr>
          <w:t xml:space="preserve"> - MPP alg</w:t>
        </w:r>
        <w:r w:rsidR="003C6268" w:rsidRPr="00186735">
          <w:rPr>
            <w:rStyle w:val="Hyperlink"/>
            <w:noProof/>
          </w:rPr>
          <w:t>o</w:t>
        </w:r>
        <w:r w:rsidR="003C6268" w:rsidRPr="00186735">
          <w:rPr>
            <w:rStyle w:val="Hyperlink"/>
            <w:noProof/>
          </w:rPr>
          <w:t>rithm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_Toc518998537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6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8" w:history="1">
        <w:r w:rsidR="003C6268" w:rsidRPr="00186735">
          <w:rPr>
            <w:rStyle w:val="Hyperlink"/>
            <w:noProof/>
          </w:rPr>
          <w:t>c)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DC Link Capacitor - voltage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_Toc518998538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7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9" w:history="1">
        <w:r w:rsidR="003C6268" w:rsidRPr="00186735">
          <w:rPr>
            <w:rStyle w:val="Hyperlink"/>
            <w:noProof/>
          </w:rPr>
          <w:t>d)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DC link voltage controller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_Toc518998539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8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0" w:history="1">
        <w:r w:rsidR="003C6268" w:rsidRPr="00186735">
          <w:rPr>
            <w:rStyle w:val="Hyperlink"/>
            <w:noProof/>
          </w:rPr>
          <w:t>e)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reactive power controller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_Toc518998540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9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1" w:history="1">
        <w:r w:rsidR="003C6268" w:rsidRPr="00186735">
          <w:rPr>
            <w:rStyle w:val="Hyperlink"/>
            <w:noProof/>
          </w:rPr>
          <w:t>f)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current controller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_Toc518998541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10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2" w:history="1">
        <w:r w:rsidR="003C6268" w:rsidRPr="00186735">
          <w:rPr>
            <w:rStyle w:val="Hyperlink"/>
            <w:noProof/>
          </w:rPr>
          <w:t>g)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Grid Voltage Source - voltage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_Toc518998542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12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3" w:history="1">
        <w:r w:rsidR="003C6268" w:rsidRPr="00186735">
          <w:rPr>
            <w:rStyle w:val="Hyperlink"/>
            <w:noProof/>
          </w:rPr>
          <w:t>i)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Terminal - voltage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_Toc518998543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13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4" w:history="1">
        <w:r w:rsidR="003C6268" w:rsidRPr="00186735">
          <w:rPr>
            <w:rStyle w:val="Hyperlink"/>
            <w:noProof/>
          </w:rPr>
          <w:t>j)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PCC LV side - voltage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_Toc518998544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14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5" w:history="1">
        <w:r w:rsidR="003C6268" w:rsidRPr="00186735">
          <w:rPr>
            <w:rStyle w:val="Hyperlink"/>
            <w:noProof/>
          </w:rPr>
          <w:t>k)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current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_Toc518998545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15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6" w:history="1">
        <w:r w:rsidR="003C6268" w:rsidRPr="00186735">
          <w:rPr>
            <w:rStyle w:val="Hyperlink"/>
            <w:noProof/>
          </w:rPr>
          <w:t>l)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Terminal - power output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_Toc518998546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16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7" w:history="1">
        <w:r w:rsidR="003C6268" w:rsidRPr="00186735">
          <w:rPr>
            <w:rStyle w:val="Hyperlink"/>
            <w:noProof/>
          </w:rPr>
          <w:t>m)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PCC LV side – power output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_Toc518998547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17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8" w:history="1">
        <w:r w:rsidR="003C6268" w:rsidRPr="00186735">
          <w:rPr>
            <w:rStyle w:val="Hyperlink"/>
            <w:noProof/>
          </w:rPr>
          <w:t>n)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Features - Volt-VAR Control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_Toc518998548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18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9" w:history="1">
        <w:r w:rsidR="003C6268" w:rsidRPr="00186735">
          <w:rPr>
            <w:rStyle w:val="Hyperlink"/>
            <w:noProof/>
          </w:rPr>
          <w:t>o)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Features - LVRT Logic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_Toc518998549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19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50" w:history="1">
        <w:r w:rsidR="003C6268" w:rsidRPr="00186735">
          <w:rPr>
            <w:rStyle w:val="Hyperlink"/>
            <w:noProof/>
          </w:rPr>
          <w:t>p)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Features - LFRT Logic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_Toc518998550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20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7D5219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51" w:history="1">
        <w:r w:rsidR="003C6268" w:rsidRPr="00186735">
          <w:rPr>
            <w:rStyle w:val="Hyperlink"/>
            <w:noProof/>
          </w:rPr>
          <w:t>q)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PLL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_Toc518998551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21</w:t>
        </w:r>
        <w:r w:rsidR="003C6268">
          <w:rPr>
            <w:noProof/>
            <w:webHidden/>
          </w:rPr>
          <w:fldChar w:fldCharType="end"/>
        </w:r>
      </w:hyperlink>
    </w:p>
    <w:p w:rsidR="002F1E21" w:rsidRDefault="002F1E21" w:rsidP="005B495C">
      <w:r>
        <w:fldChar w:fldCharType="end"/>
      </w:r>
    </w:p>
    <w:p w:rsidR="002F1E21" w:rsidRDefault="002F1E21" w:rsidP="002F1E21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72"/>
        </w:rPr>
      </w:pPr>
      <w:r>
        <w:br w:type="page"/>
      </w:r>
    </w:p>
    <w:p w:rsidR="00014290" w:rsidRDefault="00014290" w:rsidP="00014290">
      <w:pPr>
        <w:pStyle w:val="Title"/>
      </w:pPr>
      <w:bookmarkStart w:id="0" w:name="_Toc518998534"/>
      <w:r>
        <w:lastRenderedPageBreak/>
        <w:t>Introduction</w:t>
      </w:r>
      <w:bookmarkEnd w:id="0"/>
    </w:p>
    <w:p w:rsidR="00014290" w:rsidRDefault="00014290" w:rsidP="00014290"/>
    <w:p w:rsidR="00014290" w:rsidRPr="009138B9" w:rsidRDefault="009138B9" w:rsidP="009138B9">
      <w:pPr>
        <w:ind w:firstLine="360"/>
        <w:rPr>
          <w:rFonts w:cs="Times New Roman"/>
        </w:rPr>
      </w:pPr>
      <w:r>
        <w:rPr>
          <w:rFonts w:cs="Times New Roman"/>
        </w:rPr>
        <w:t xml:space="preserve">Dynamic models of Distributed energy resources (DER’s) are required to analyze the performance of control systems, and evaluate stability and may be either linear or non-linear. In the Dynamic phasor </w:t>
      </w:r>
      <w:r w:rsidRPr="00247D41">
        <w:rPr>
          <w:rFonts w:cs="Times New Roman"/>
          <w:noProof/>
        </w:rPr>
        <w:t>approach</w:t>
      </w:r>
      <w:r>
        <w:rPr>
          <w:rFonts w:cs="Times New Roman"/>
          <w:noProof/>
        </w:rPr>
        <w:t>,</w:t>
      </w:r>
      <w:r>
        <w:rPr>
          <w:rFonts w:cs="Times New Roman"/>
        </w:rPr>
        <w:t xml:space="preserve"> voltage/current waveforms are decomposed into their components over a time interval using Fourier series, and the time-evolution of the Fourier series coefficients are </w:t>
      </w:r>
      <w:r w:rsidRPr="00247D41">
        <w:rPr>
          <w:rFonts w:cs="Times New Roman"/>
          <w:noProof/>
        </w:rPr>
        <w:t>modeled</w:t>
      </w:r>
      <w:r>
        <w:rPr>
          <w:rFonts w:cs="Times New Roman"/>
        </w:rPr>
        <w:t xml:space="preserve"> using ODE’s. Dynamic phasors allow the creation of models with a </w:t>
      </w:r>
      <w:r w:rsidRPr="00247D41">
        <w:rPr>
          <w:rFonts w:cs="Times New Roman"/>
          <w:noProof/>
        </w:rPr>
        <w:t>large</w:t>
      </w:r>
      <w:r>
        <w:rPr>
          <w:rFonts w:cs="Times New Roman"/>
        </w:rPr>
        <w:t xml:space="preserve"> number of converters without adversely increasing the required computation time. </w:t>
      </w:r>
      <w:r w:rsidR="00014290" w:rsidRPr="009138B9">
        <w:rPr>
          <w:rFonts w:cs="Times New Roman"/>
        </w:rPr>
        <w:t xml:space="preserve">This project worked </w:t>
      </w:r>
      <w:r w:rsidRPr="009138B9">
        <w:rPr>
          <w:rFonts w:cs="Times New Roman"/>
        </w:rPr>
        <w:t>on develop</w:t>
      </w:r>
      <w:r w:rsidR="000853F6">
        <w:rPr>
          <w:rFonts w:cs="Times New Roman"/>
        </w:rPr>
        <w:t>ing</w:t>
      </w:r>
      <w:r w:rsidRPr="009138B9">
        <w:rPr>
          <w:rFonts w:cs="Times New Roman"/>
        </w:rPr>
        <w:t xml:space="preserve"> a </w:t>
      </w:r>
      <w:r w:rsidR="00014290" w:rsidRPr="009138B9">
        <w:rPr>
          <w:rFonts w:cs="Times New Roman"/>
        </w:rPr>
        <w:t xml:space="preserve">dynamic phasor model </w:t>
      </w:r>
      <w:r w:rsidRPr="009138B9">
        <w:rPr>
          <w:rFonts w:cs="Times New Roman"/>
        </w:rPr>
        <w:t>for a PV –DER</w:t>
      </w:r>
      <w:r>
        <w:rPr>
          <w:rFonts w:cs="Times New Roman"/>
        </w:rPr>
        <w:t xml:space="preserve"> with smart inverter features</w:t>
      </w:r>
      <w:r w:rsidRPr="009138B9">
        <w:rPr>
          <w:rFonts w:cs="Times New Roman"/>
        </w:rPr>
        <w:t>.</w:t>
      </w:r>
      <w:r w:rsidR="00014290" w:rsidRPr="009138B9">
        <w:rPr>
          <w:rFonts w:cs="Times New Roman"/>
        </w:rPr>
        <w:t xml:space="preserve"> An overview of the </w:t>
      </w:r>
      <w:r w:rsidR="006C7732">
        <w:rPr>
          <w:rFonts w:cs="Times New Roman"/>
        </w:rPr>
        <w:t>simulated components in</w:t>
      </w:r>
      <w:r w:rsidR="00014290" w:rsidRPr="009138B9">
        <w:rPr>
          <w:rFonts w:cs="Times New Roman"/>
        </w:rPr>
        <w:t xml:space="preserve"> the model is given in Fig. 1</w:t>
      </w:r>
      <w:r w:rsidR="00550877">
        <w:rPr>
          <w:rFonts w:cs="Times New Roman"/>
        </w:rPr>
        <w:t>.</w:t>
      </w:r>
      <w:r w:rsidR="006C7732">
        <w:rPr>
          <w:rFonts w:cs="Times New Roman"/>
        </w:rPr>
        <w:t xml:space="preserve"> </w:t>
      </w:r>
      <w:r w:rsidR="00550877">
        <w:rPr>
          <w:rFonts w:cs="Times New Roman"/>
        </w:rPr>
        <w:t>D</w:t>
      </w:r>
      <w:r w:rsidR="006C7732">
        <w:rPr>
          <w:rFonts w:cs="Times New Roman"/>
        </w:rPr>
        <w:t>etailed specification</w:t>
      </w:r>
      <w:r w:rsidR="00550877">
        <w:rPr>
          <w:rFonts w:cs="Times New Roman"/>
        </w:rPr>
        <w:t>s for</w:t>
      </w:r>
      <w:r w:rsidR="006C7732">
        <w:rPr>
          <w:rFonts w:cs="Times New Roman"/>
        </w:rPr>
        <w:t xml:space="preserve"> each of these components </w:t>
      </w:r>
      <w:r w:rsidR="000853F6">
        <w:rPr>
          <w:rFonts w:cs="Times New Roman"/>
        </w:rPr>
        <w:t xml:space="preserve">are provided </w:t>
      </w:r>
      <w:r w:rsidR="007B6002">
        <w:rPr>
          <w:rFonts w:cs="Times New Roman"/>
        </w:rPr>
        <w:t>from page 5 onwards</w:t>
      </w:r>
      <w:bookmarkStart w:id="1" w:name="_GoBack"/>
      <w:bookmarkEnd w:id="1"/>
      <w:r w:rsidR="000853F6">
        <w:rPr>
          <w:rFonts w:cs="Times New Roman"/>
        </w:rPr>
        <w:t>.</w:t>
      </w:r>
    </w:p>
    <w:p w:rsidR="00014290" w:rsidRDefault="00014290" w:rsidP="00014290"/>
    <w:p w:rsidR="00431D66" w:rsidRDefault="002D1769" w:rsidP="00431D66">
      <w:pPr>
        <w:keepNext/>
      </w:pPr>
      <w:r>
        <w:object w:dxaOrig="20565" w:dyaOrig="1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68pt;height:336.35pt" o:ole="">
            <v:imagedata r:id="rId8" o:title=""/>
          </v:shape>
          <o:OLEObject Type="Embed" ProgID="Visio.Drawing.15" ShapeID="_x0000_i1077" DrawAspect="Content" ObjectID="_1614512096" r:id="rId9"/>
        </w:object>
      </w:r>
    </w:p>
    <w:p w:rsidR="00014290" w:rsidRDefault="00431D66" w:rsidP="00431D66">
      <w:pPr>
        <w:pStyle w:val="Caption"/>
      </w:pPr>
      <w:r>
        <w:t xml:space="preserve">Fig. </w:t>
      </w:r>
      <w:r w:rsidR="007D5219">
        <w:rPr>
          <w:noProof/>
        </w:rPr>
        <w:fldChar w:fldCharType="begin"/>
      </w:r>
      <w:r w:rsidR="007D5219">
        <w:rPr>
          <w:noProof/>
        </w:rPr>
        <w:instrText xml:space="preserve"> SEQ Fig. \* ARABIC </w:instrText>
      </w:r>
      <w:r w:rsidR="007D5219">
        <w:rPr>
          <w:noProof/>
        </w:rPr>
        <w:fldChar w:fldCharType="separate"/>
      </w:r>
      <w:r w:rsidR="005A7D72">
        <w:rPr>
          <w:noProof/>
        </w:rPr>
        <w:t>1</w:t>
      </w:r>
      <w:r w:rsidR="007D5219">
        <w:rPr>
          <w:noProof/>
        </w:rPr>
        <w:fldChar w:fldCharType="end"/>
      </w:r>
      <w:r>
        <w:t>.Grid-connected solar PV</w:t>
      </w:r>
      <w:r w:rsidR="002D1769">
        <w:t>-</w:t>
      </w:r>
      <w:r>
        <w:t>DER model</w:t>
      </w:r>
    </w:p>
    <w:p w:rsidR="009138B9" w:rsidRDefault="009138B9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9F1776" w:rsidP="006E5158">
      <w:pPr>
        <w:pStyle w:val="Title"/>
      </w:pPr>
      <w:bookmarkStart w:id="2" w:name="_Toc518998535"/>
      <w:r>
        <w:lastRenderedPageBreak/>
        <w:t>Model P</w:t>
      </w:r>
      <w:r w:rsidR="006E5158">
        <w:t>arameters</w:t>
      </w:r>
      <w:r>
        <w:t xml:space="preserve"> and Nominal Values</w:t>
      </w:r>
      <w:bookmarkEnd w:id="2"/>
    </w:p>
    <w:p w:rsidR="003B3B19" w:rsidRDefault="003B3B19" w:rsidP="003B3B19"/>
    <w:p w:rsidR="006E5158" w:rsidRDefault="003B3B19" w:rsidP="00014290">
      <w:r>
        <w:t xml:space="preserve">Table 1. </w:t>
      </w:r>
      <w:r w:rsidR="003C6268">
        <w:t>B</w:t>
      </w:r>
      <w:r>
        <w:t>ase values</w:t>
      </w:r>
      <w:r w:rsidR="003C6268">
        <w:t xml:space="preserve"> for per unit calculations</w:t>
      </w:r>
    </w:p>
    <w:tbl>
      <w:tblPr>
        <w:tblW w:w="4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1540"/>
        <w:gridCol w:w="1160"/>
      </w:tblGrid>
      <w:tr w:rsidR="003B3B19" w:rsidRPr="003B3B19" w:rsidTr="003B3B19">
        <w:trPr>
          <w:trHeight w:val="58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rPr>
                <w:b/>
                <w:bCs/>
              </w:rPr>
              <w:t>Base parameter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rPr>
                <w:b/>
                <w:bCs/>
              </w:rPr>
              <w:t>Formula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rPr>
                <w:b/>
                <w:bCs/>
              </w:rPr>
              <w:t>Value</w:t>
            </w:r>
          </w:p>
        </w:tc>
      </w:tr>
      <w:tr w:rsidR="003B3B19" w:rsidRPr="003B3B19" w:rsidTr="003B3B19">
        <w:trPr>
          <w:trHeight w:val="443"/>
        </w:trPr>
        <w:tc>
          <w:tcPr>
            <w:tcW w:w="2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D5219" w:rsidP="003B3B1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N.A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50 kVA</w:t>
            </w:r>
          </w:p>
        </w:tc>
      </w:tr>
      <w:tr w:rsidR="003B3B19" w:rsidRPr="003B3B19" w:rsidTr="003B3B19">
        <w:trPr>
          <w:trHeight w:val="435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C336D" w:rsidP="003B3B1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N.A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500 V</w:t>
            </w:r>
          </w:p>
        </w:tc>
      </w:tr>
      <w:tr w:rsidR="003B3B19" w:rsidRPr="003B3B19" w:rsidTr="003B3B19">
        <w:trPr>
          <w:trHeight w:val="425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C336D" w:rsidP="003B3B1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N.A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2</w:t>
            </w:r>
            <w:r w:rsidRPr="003B3B19">
              <w:rPr>
                <w:lang w:val="el-GR"/>
              </w:rPr>
              <w:t>π</w:t>
            </w:r>
            <w:r w:rsidRPr="003B3B19">
              <w:t>60</w:t>
            </w:r>
          </w:p>
        </w:tc>
      </w:tr>
      <w:tr w:rsidR="003B3B19" w:rsidRPr="003B3B19" w:rsidTr="003B3B19">
        <w:trPr>
          <w:trHeight w:val="57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D5219" w:rsidP="003B3B1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D5219" w:rsidP="003B3B19"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5 ohm</w:t>
            </w:r>
          </w:p>
        </w:tc>
      </w:tr>
      <w:tr w:rsidR="003B3B19" w:rsidRPr="003B3B19" w:rsidTr="003B3B19">
        <w:trPr>
          <w:trHeight w:val="58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D5219" w:rsidP="003B3B1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D5219" w:rsidP="003B3B19"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0.013</w:t>
            </w:r>
          </w:p>
        </w:tc>
      </w:tr>
      <w:tr w:rsidR="003B3B19" w:rsidRPr="003B3B19" w:rsidTr="003B3B19">
        <w:trPr>
          <w:trHeight w:val="58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D5219" w:rsidP="003B3B1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D5219" w:rsidP="003B3B19"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l-G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0.0005</w:t>
            </w:r>
          </w:p>
        </w:tc>
      </w:tr>
    </w:tbl>
    <w:p w:rsidR="00014290" w:rsidRDefault="00014290" w:rsidP="00014290"/>
    <w:p w:rsidR="007C336D" w:rsidRDefault="007C336D" w:rsidP="00014290">
      <w:r>
        <w:t>Table 2. Nominal values</w:t>
      </w:r>
      <w:r w:rsidR="00132BCF">
        <w:t xml:space="preserve"> for model variables</w:t>
      </w:r>
    </w:p>
    <w:tbl>
      <w:tblPr>
        <w:tblW w:w="5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5"/>
        <w:gridCol w:w="1368"/>
        <w:gridCol w:w="1397"/>
      </w:tblGrid>
      <w:tr w:rsidR="007C336D" w:rsidRPr="003B3B19" w:rsidTr="004E4C24">
        <w:trPr>
          <w:trHeight w:val="584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7C336D" w:rsidRPr="003B3B19" w:rsidRDefault="007C336D" w:rsidP="00E63863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3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7C336D" w:rsidP="00E63863">
            <w:r w:rsidRPr="003B3B19">
              <w:rPr>
                <w:b/>
                <w:bCs/>
              </w:rPr>
              <w:t>Base parameter</w:t>
            </w:r>
          </w:p>
        </w:tc>
        <w:tc>
          <w:tcPr>
            <w:tcW w:w="13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7C336D" w:rsidP="00E63863">
            <w:r w:rsidRPr="003B3B19">
              <w:rPr>
                <w:b/>
                <w:bCs/>
              </w:rPr>
              <w:t>Value</w:t>
            </w:r>
          </w:p>
        </w:tc>
      </w:tr>
      <w:tr w:rsidR="007C336D" w:rsidRPr="003B3B19" w:rsidTr="004E4C24">
        <w:trPr>
          <w:trHeight w:val="443"/>
        </w:trPr>
        <w:tc>
          <w:tcPr>
            <w:tcW w:w="30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7C336D" w:rsidRDefault="004E4C24" w:rsidP="007C336D">
            <w:pPr>
              <w:rPr>
                <w:rFonts w:eastAsia="STKaiti" w:cs="Tahoma"/>
                <w:iCs/>
              </w:rPr>
            </w:pPr>
            <w:r>
              <w:rPr>
                <w:rFonts w:eastAsia="STKaiti" w:cs="Tahoma"/>
                <w:iCs/>
              </w:rPr>
              <w:t>Solar insolation</w:t>
            </w:r>
            <w:r w:rsidR="007C336D">
              <w:rPr>
                <w:rFonts w:eastAsia="STKaiti" w:cs="Tahoma"/>
                <w:iCs/>
              </w:rPr>
              <w:t xml:space="preserve"> power rating</w:t>
            </w:r>
          </w:p>
        </w:tc>
        <w:tc>
          <w:tcPr>
            <w:tcW w:w="13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7D5219" w:rsidP="007C336D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insol</m:t>
                    </m:r>
                  </m:sub>
                </m:sSub>
              </m:oMath>
            </m:oMathPara>
          </w:p>
        </w:tc>
        <w:tc>
          <w:tcPr>
            <w:tcW w:w="13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4E4C24" w:rsidP="007C336D">
            <w:r>
              <w:t>100 W/cm</w:t>
            </w:r>
            <w:r w:rsidRPr="004E4C24">
              <w:rPr>
                <w:vertAlign w:val="superscript"/>
              </w:rPr>
              <w:t>2</w:t>
            </w:r>
          </w:p>
        </w:tc>
      </w:tr>
      <w:tr w:rsidR="007C336D" w:rsidRPr="003B3B19" w:rsidTr="004E4C24">
        <w:trPr>
          <w:trHeight w:val="435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7C336D" w:rsidRDefault="007C336D" w:rsidP="004E4C24">
            <w:pPr>
              <w:rPr>
                <w:rFonts w:eastAsia="STKaiti" w:cs="Tahoma"/>
                <w:iCs/>
              </w:rPr>
            </w:pPr>
            <w:r>
              <w:rPr>
                <w:rFonts w:eastAsia="STKaiti" w:cs="Tahoma"/>
                <w:iCs/>
              </w:rPr>
              <w:t>DC link voltage</w:t>
            </w:r>
          </w:p>
        </w:tc>
        <w:tc>
          <w:tcPr>
            <w:tcW w:w="1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7D5219" w:rsidP="004E4C24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1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7C336D" w:rsidP="00E63863">
            <w:r w:rsidRPr="003B3B19">
              <w:t>500 V</w:t>
            </w:r>
          </w:p>
        </w:tc>
      </w:tr>
      <w:tr w:rsidR="004E4C24" w:rsidRPr="003B3B19" w:rsidTr="004E4C24">
        <w:trPr>
          <w:trHeight w:val="574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4E4C24" w:rsidRDefault="004E4C24" w:rsidP="004E4C24">
            <w:pPr>
              <w:rPr>
                <w:rFonts w:eastAsia="STKaiti" w:cs="Tahoma"/>
                <w:iCs/>
              </w:rPr>
            </w:pPr>
            <w:r w:rsidRPr="004E4C24">
              <w:rPr>
                <w:rFonts w:eastAsia="STKaiti" w:cs="Tahoma"/>
                <w:iCs/>
              </w:rPr>
              <w:t>Grid voltage source – voltage</w:t>
            </w:r>
            <w:r w:rsidRPr="004E4C24">
              <w:rPr>
                <w:rFonts w:eastAsia="STKaiti" w:cs="Tahoma"/>
                <w:iCs/>
              </w:rPr>
              <w:tab/>
            </w:r>
          </w:p>
        </w:tc>
        <w:tc>
          <w:tcPr>
            <w:tcW w:w="1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4C24" w:rsidRDefault="007D5219" w:rsidP="004E4C24">
            <w:pPr>
              <w:rPr>
                <w:rFonts w:eastAsia="STKaiti" w:cs="Tahom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4C24" w:rsidRDefault="004E4C24" w:rsidP="00E63863">
            <w:r w:rsidRPr="004E4C24">
              <w:rPr>
                <w:rFonts w:eastAsia="STKaiti" w:cs="Tahoma"/>
                <w:iCs/>
              </w:rPr>
              <w:t>25000 V</w:t>
            </w:r>
          </w:p>
        </w:tc>
      </w:tr>
      <w:tr w:rsidR="004E4C24" w:rsidRPr="003B3B19" w:rsidTr="004E4C24">
        <w:trPr>
          <w:trHeight w:val="574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4E4C24" w:rsidRPr="004E4C24" w:rsidRDefault="004E4C24" w:rsidP="004E4C24">
            <w:pPr>
              <w:rPr>
                <w:rFonts w:eastAsia="STKaiti" w:cs="Tahoma"/>
                <w:iCs/>
              </w:rPr>
            </w:pPr>
            <w:r>
              <w:rPr>
                <w:rFonts w:eastAsia="STKaiti" w:cs="Tahoma"/>
                <w:iCs/>
              </w:rPr>
              <w:t>Grid voltage source – frequency</w:t>
            </w:r>
          </w:p>
        </w:tc>
        <w:tc>
          <w:tcPr>
            <w:tcW w:w="1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4C24" w:rsidRDefault="007D5219" w:rsidP="00E63863">
            <w:pPr>
              <w:rPr>
                <w:rFonts w:eastAsia="STKaiti" w:cs="Tahom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4C24" w:rsidRPr="004E4C24" w:rsidRDefault="004E4C24" w:rsidP="00E63863">
            <w:pPr>
              <w:rPr>
                <w:rFonts w:eastAsia="STKaiti" w:cs="Tahoma"/>
                <w:iCs/>
              </w:rPr>
            </w:pPr>
            <w:r>
              <w:rPr>
                <w:rFonts w:eastAsia="STKaiti" w:cs="Tahoma"/>
                <w:iCs/>
              </w:rPr>
              <w:t>60 Hz</w:t>
            </w:r>
          </w:p>
        </w:tc>
      </w:tr>
    </w:tbl>
    <w:p w:rsidR="00014290" w:rsidRDefault="00014290" w:rsidP="00014290"/>
    <w:p w:rsidR="003B3B19" w:rsidRDefault="004E4C24" w:rsidP="003B3B19">
      <w:r>
        <w:t>Table 3</w:t>
      </w:r>
      <w:r w:rsidR="003B3B19">
        <w:t xml:space="preserve">. </w:t>
      </w:r>
      <w:r w:rsidR="00132BCF">
        <w:t>Model</w:t>
      </w:r>
      <w:r w:rsidR="003B3B19">
        <w:t xml:space="preserve"> parameters</w:t>
      </w:r>
    </w:p>
    <w:tbl>
      <w:tblPr>
        <w:tblW w:w="71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40"/>
        <w:gridCol w:w="1062"/>
        <w:gridCol w:w="2388"/>
      </w:tblGrid>
      <w:tr w:rsidR="00E63863" w:rsidRPr="003B3B19" w:rsidTr="00E63863">
        <w:trPr>
          <w:trHeight w:val="286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rPr>
                <w:b/>
                <w:bCs/>
              </w:rPr>
              <w:t>Parameter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rPr>
                <w:b/>
                <w:bCs/>
              </w:rPr>
              <w:t>Symbol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E63863">
            <w:pPr>
              <w:spacing w:after="160" w:line="259" w:lineRule="auto"/>
            </w:pPr>
            <w:r>
              <w:rPr>
                <w:b/>
                <w:bCs/>
              </w:rPr>
              <w:t>Default v</w:t>
            </w:r>
            <w:r w:rsidRPr="003B3B19">
              <w:rPr>
                <w:b/>
                <w:bCs/>
              </w:rPr>
              <w:t>alue</w:t>
            </w:r>
          </w:p>
        </w:tc>
      </w:tr>
      <w:tr w:rsidR="00E63863" w:rsidRPr="003B3B19" w:rsidTr="00E63863">
        <w:trPr>
          <w:trHeight w:val="246"/>
        </w:trPr>
        <w:tc>
          <w:tcPr>
            <w:tcW w:w="3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DC link capacitance</w:t>
            </w:r>
          </w:p>
        </w:tc>
        <w:tc>
          <w:tcPr>
            <w:tcW w:w="1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30.0e-6 F</w:t>
            </w:r>
          </w:p>
        </w:tc>
      </w:tr>
      <w:tr w:rsidR="00E63863" w:rsidRPr="003B3B19" w:rsidTr="00E63863">
        <w:trPr>
          <w:trHeight w:val="250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EC7617">
            <w:pPr>
              <w:spacing w:after="160" w:line="259" w:lineRule="auto"/>
            </w:pPr>
            <w:r>
              <w:t xml:space="preserve">Inverter </w:t>
            </w:r>
            <w:r w:rsidRPr="003B3B19">
              <w:t>Filter inductance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7D5219" w:rsidP="003B3B19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2.5e-6 H</w:t>
            </w:r>
          </w:p>
        </w:tc>
      </w:tr>
      <w:tr w:rsidR="00E63863" w:rsidRPr="003B3B19" w:rsidTr="00E63863">
        <w:trPr>
          <w:trHeight w:val="322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>
              <w:lastRenderedPageBreak/>
              <w:t>Inverter</w:t>
            </w:r>
            <w:r w:rsidRPr="003B3B19">
              <w:t xml:space="preserve"> Filter resistance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7D5219" w:rsidP="003B3B19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0.0019 Ohm</w:t>
            </w:r>
          </w:p>
        </w:tc>
      </w:tr>
      <w:tr w:rsidR="00E63863" w:rsidRPr="003B3B19" w:rsidTr="00E63863">
        <w:trPr>
          <w:trHeight w:val="259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Transformer equivalent circuit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7D5219" w:rsidP="003B3B19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0.0018 +  0.056j</w:t>
            </w:r>
          </w:p>
        </w:tc>
      </w:tr>
      <w:tr w:rsidR="00E63863" w:rsidRPr="003B3B19" w:rsidTr="00E63863">
        <w:trPr>
          <w:trHeight w:val="142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Transmission line equivalent circuit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7D5219" w:rsidP="003B3B19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1.61+5.54j</w:t>
            </w:r>
          </w:p>
        </w:tc>
      </w:tr>
      <w:tr w:rsidR="00E63863" w:rsidRPr="003B3B19" w:rsidTr="00E63863">
        <w:trPr>
          <w:trHeight w:val="142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863" w:rsidRPr="003B3B19" w:rsidRDefault="00E63863" w:rsidP="003B3B19">
            <w:pPr>
              <w:spacing w:after="160" w:line="259" w:lineRule="auto"/>
            </w:pPr>
            <w:r>
              <w:t>Transformer turns ratio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863" w:rsidRDefault="00E63863" w:rsidP="00540DE4">
            <w:pPr>
              <w:spacing w:after="160" w:line="259" w:lineRule="auto"/>
              <w:rPr>
                <w:rFonts w:eastAsia="STKaiti" w:cs="Tahoma"/>
              </w:rPr>
            </w:pPr>
            <m:oMathPara>
              <m:oMath>
                <m:r>
                  <w:rPr>
                    <w:rFonts w:ascii="Cambria Math" w:eastAsia="STKaiti" w:hAnsi="Cambria Math" w:cs="Tahoma"/>
                  </w:rPr>
                  <m:t>a</m:t>
                </m:r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863" w:rsidRPr="003B3B19" w:rsidRDefault="00E63863" w:rsidP="003B3B19">
            <w:pPr>
              <w:spacing w:after="160" w:line="259" w:lineRule="auto"/>
            </w:pPr>
            <w:r>
              <w:t>100</w:t>
            </w:r>
          </w:p>
        </w:tc>
      </w:tr>
    </w:tbl>
    <w:p w:rsidR="00572D1D" w:rsidRDefault="00572D1D">
      <w:pPr>
        <w:spacing w:after="160" w:line="259" w:lineRule="auto"/>
      </w:pPr>
    </w:p>
    <w:p w:rsidR="00572D1D" w:rsidRDefault="00572D1D">
      <w:pPr>
        <w:spacing w:after="160" w:line="259" w:lineRule="auto"/>
      </w:pPr>
      <w:r>
        <w:br w:type="page"/>
      </w:r>
    </w:p>
    <w:p w:rsidR="00771F16" w:rsidRPr="00935064" w:rsidRDefault="005B495C" w:rsidP="00DC2A9C">
      <w:pPr>
        <w:pStyle w:val="Heading1"/>
      </w:pPr>
      <w:bookmarkStart w:id="3" w:name="_Toc518998536"/>
      <w:r w:rsidRPr="00935064">
        <w:lastRenderedPageBreak/>
        <w:t>P</w:t>
      </w:r>
      <w:r w:rsidR="003F48DB" w:rsidRPr="00935064">
        <w:t>V</w:t>
      </w:r>
      <w:r w:rsidR="00684BD6" w:rsidRPr="00935064">
        <w:t xml:space="preserve"> </w:t>
      </w:r>
      <w:r w:rsidR="00F35C4F">
        <w:t>M</w:t>
      </w:r>
      <w:r w:rsidR="00E26D77">
        <w:t>odule</w:t>
      </w:r>
      <w:r w:rsidR="00227F31">
        <w:t xml:space="preserve"> </w:t>
      </w:r>
      <w:r w:rsidR="00E56605">
        <w:t>–</w:t>
      </w:r>
      <w:r w:rsidR="00227F31">
        <w:t xml:space="preserve"> </w:t>
      </w:r>
      <w:r w:rsidR="00E56605">
        <w:rPr>
          <w:szCs w:val="24"/>
        </w:rPr>
        <w:t>power output</w:t>
      </w:r>
      <w:bookmarkEnd w:id="3"/>
    </w:p>
    <w:p w:rsidR="00771F16" w:rsidRDefault="003F48DB" w:rsidP="002F1E21">
      <w:pPr>
        <w:pStyle w:val="Heading"/>
      </w:pPr>
      <w:r>
        <w:t>Model description</w:t>
      </w:r>
    </w:p>
    <w:p w:rsidR="00A0560E" w:rsidRDefault="00A0560E" w:rsidP="003F48DB">
      <w:pPr>
        <w:rPr>
          <w:szCs w:val="24"/>
        </w:rPr>
      </w:pPr>
      <w:r>
        <w:rPr>
          <w:szCs w:val="24"/>
        </w:rPr>
        <w:t>Type: Steady state</w:t>
      </w:r>
    </w:p>
    <w:p w:rsidR="000A0F9B" w:rsidRPr="00F83A0A" w:rsidRDefault="00A0560E" w:rsidP="0023663F">
      <w:r>
        <w:t xml:space="preserve">Function: </w:t>
      </w:r>
      <w:r w:rsidR="003F48DB" w:rsidRPr="00F83A0A">
        <w:t>Calculate</w:t>
      </w:r>
      <w:r>
        <w:t xml:space="preserve"> power</w:t>
      </w:r>
      <w:r w:rsidR="003F48DB" w:rsidRPr="00F83A0A">
        <w:t xml:space="preserve"> output from PV panel for given insolation and temperature.</w:t>
      </w:r>
    </w:p>
    <w:p w:rsidR="003F48DB" w:rsidRDefault="003F48DB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335"/>
        <w:gridCol w:w="1275"/>
        <w:gridCol w:w="3960"/>
      </w:tblGrid>
      <w:tr w:rsidR="00072484" w:rsidTr="0009441D">
        <w:tc>
          <w:tcPr>
            <w:tcW w:w="1185" w:type="dxa"/>
          </w:tcPr>
          <w:p w:rsidR="00072484" w:rsidRDefault="00072484" w:rsidP="004054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35" w:type="dxa"/>
          </w:tcPr>
          <w:p w:rsidR="00072484" w:rsidRDefault="00072484" w:rsidP="00CC3A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275" w:type="dxa"/>
          </w:tcPr>
          <w:p w:rsidR="00072484" w:rsidRDefault="00072484" w:rsidP="004054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960" w:type="dxa"/>
          </w:tcPr>
          <w:p w:rsidR="00072484" w:rsidRDefault="00072484" w:rsidP="004054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072484" w:rsidTr="0009441D">
        <w:tc>
          <w:tcPr>
            <w:tcW w:w="1185" w:type="dxa"/>
          </w:tcPr>
          <w:p w:rsidR="00072484" w:rsidRPr="00F72631" w:rsidRDefault="007D5219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72484" w:rsidRPr="00F72631" w:rsidRDefault="00146EBF" w:rsidP="00F726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N.A.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Parallel connected solar cells</w:t>
            </w:r>
          </w:p>
        </w:tc>
      </w:tr>
      <w:tr w:rsidR="00072484" w:rsidTr="0009441D">
        <w:tc>
          <w:tcPr>
            <w:tcW w:w="1185" w:type="dxa"/>
          </w:tcPr>
          <w:p w:rsidR="00072484" w:rsidRPr="00F72631" w:rsidRDefault="007D5219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72484" w:rsidRPr="00F72631" w:rsidRDefault="00146EBF" w:rsidP="00F726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660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N.A.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Series connected solar cells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7D5219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scr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8.03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A</w:t>
            </w:r>
          </w:p>
        </w:tc>
        <w:tc>
          <w:tcPr>
            <w:tcW w:w="3960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Cell short-circuit current at reference temperature and radiation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7D5219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0.0017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7D5219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300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K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Cell reference temperature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7D5219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rs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1.20E-07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A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Cell reverse saturation current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072484" w:rsidP="00F332C0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1.60E-19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Charge of an electron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072484" w:rsidP="00F332C0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1.38E-23</w:t>
            </w:r>
          </w:p>
        </w:tc>
        <w:tc>
          <w:tcPr>
            <w:tcW w:w="1275" w:type="dxa"/>
          </w:tcPr>
          <w:p w:rsidR="00072484" w:rsidRPr="00F72631" w:rsidRDefault="00072484" w:rsidP="0009441D">
            <w:pPr>
              <w:rPr>
                <w:rFonts w:cs="Times New Roman"/>
                <w:szCs w:val="24"/>
              </w:rPr>
            </w:pPr>
            <w:r w:rsidRPr="0009441D">
              <w:rPr>
                <w:rFonts w:cs="Times New Roman"/>
                <w:szCs w:val="24"/>
              </w:rPr>
              <w:t>m</w:t>
            </w:r>
            <w:r w:rsidRPr="0009441D">
              <w:rPr>
                <w:rFonts w:cs="Times New Roman"/>
                <w:szCs w:val="24"/>
                <w:vertAlign w:val="superscript"/>
              </w:rPr>
              <w:t>2</w:t>
            </w:r>
            <w:r w:rsidRPr="0009441D">
              <w:rPr>
                <w:rFonts w:cs="Times New Roman"/>
                <w:szCs w:val="24"/>
              </w:rPr>
              <w:t>kgs</w:t>
            </w:r>
            <w:r w:rsidRPr="0009441D">
              <w:rPr>
                <w:rFonts w:cs="Times New Roman"/>
                <w:szCs w:val="24"/>
                <w:vertAlign w:val="superscript"/>
              </w:rPr>
              <w:t>-2</w:t>
            </w:r>
            <w:r w:rsidRPr="0009441D">
              <w:rPr>
                <w:rFonts w:cs="Times New Roman"/>
                <w:szCs w:val="24"/>
              </w:rPr>
              <w:t>K</w:t>
            </w:r>
            <w:r w:rsidRPr="0009441D">
              <w:rPr>
                <w:rFonts w:cs="Times New Roman"/>
                <w:szCs w:val="24"/>
                <w:vertAlign w:val="superscript"/>
              </w:rPr>
              <w:t>-1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Boltzmann's constant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072484" w:rsidP="00F332C0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1.92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N.A.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p-n junction ideality factor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7D5219" w:rsidP="00F332C0">
            <w:pPr>
              <w:rPr>
                <w:rFonts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base</m:t>
                    </m:r>
                  </m:sup>
                </m:sSubSup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C92E43" w:rsidP="00F726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V</w:t>
            </w:r>
          </w:p>
        </w:tc>
        <w:tc>
          <w:tcPr>
            <w:tcW w:w="3960" w:type="dxa"/>
          </w:tcPr>
          <w:p w:rsidR="00072484" w:rsidRPr="00F72631" w:rsidRDefault="00146EBF" w:rsidP="004054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DC </w:t>
            </w:r>
            <w:r w:rsidR="00072484" w:rsidRPr="00F72631">
              <w:rPr>
                <w:rFonts w:cs="Times New Roman"/>
                <w:szCs w:val="24"/>
              </w:rPr>
              <w:t>Base voltage</w:t>
            </w:r>
          </w:p>
        </w:tc>
      </w:tr>
    </w:tbl>
    <w:p w:rsidR="00CC3A53" w:rsidRDefault="00CC3A53" w:rsidP="002F1E21">
      <w:pPr>
        <w:pStyle w:val="Heading"/>
      </w:pPr>
      <w:r>
        <w:t xml:space="preserve">Model </w:t>
      </w:r>
      <w:r w:rsidR="00005670" w:rsidRPr="0023663F">
        <w:t>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20"/>
        <w:gridCol w:w="1136"/>
        <w:gridCol w:w="2686"/>
        <w:gridCol w:w="2079"/>
      </w:tblGrid>
      <w:tr w:rsidR="00072484" w:rsidTr="00BE40E3">
        <w:tc>
          <w:tcPr>
            <w:tcW w:w="1163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220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36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686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2079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072484" w:rsidTr="00BE40E3">
        <w:tc>
          <w:tcPr>
            <w:tcW w:w="1163" w:type="dxa"/>
          </w:tcPr>
          <w:p w:rsidR="00072484" w:rsidRDefault="00BE40E3" w:rsidP="00BE40E3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  <w:tc>
          <w:tcPr>
            <w:tcW w:w="1220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100.0</w:t>
            </w:r>
          </w:p>
        </w:tc>
        <w:tc>
          <w:tcPr>
            <w:tcW w:w="1136" w:type="dxa"/>
          </w:tcPr>
          <w:p w:rsidR="00072484" w:rsidRDefault="00072484" w:rsidP="005510E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mW</w:t>
            </w:r>
            <w:proofErr w:type="spellEnd"/>
            <w:r>
              <w:rPr>
                <w:szCs w:val="24"/>
              </w:rPr>
              <w:t>/cm</w:t>
            </w:r>
            <w:r w:rsidRPr="00CC3A53">
              <w:rPr>
                <w:szCs w:val="24"/>
                <w:vertAlign w:val="superscript"/>
              </w:rPr>
              <w:t>2</w:t>
            </w:r>
          </w:p>
        </w:tc>
        <w:tc>
          <w:tcPr>
            <w:tcW w:w="2686" w:type="dxa"/>
          </w:tcPr>
          <w:p w:rsidR="00072484" w:rsidRDefault="00BE40E3" w:rsidP="005510EB">
            <w:pPr>
              <w:rPr>
                <w:szCs w:val="24"/>
              </w:rPr>
            </w:pPr>
            <w:r>
              <w:rPr>
                <w:szCs w:val="24"/>
              </w:rPr>
              <w:t>Incident solar insolation</w:t>
            </w:r>
          </w:p>
        </w:tc>
        <w:tc>
          <w:tcPr>
            <w:tcW w:w="2079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  <w:tr w:rsidR="00072484" w:rsidTr="00BE40E3">
        <w:tc>
          <w:tcPr>
            <w:tcW w:w="1163" w:type="dxa"/>
          </w:tcPr>
          <w:p w:rsidR="00072484" w:rsidRDefault="007D5219" w:rsidP="00BE40E3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actual</m:t>
                    </m:r>
                  </m:sub>
                </m:sSub>
              </m:oMath>
            </m:oMathPara>
          </w:p>
        </w:tc>
        <w:tc>
          <w:tcPr>
            <w:tcW w:w="1220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300.0</w:t>
            </w:r>
          </w:p>
        </w:tc>
        <w:tc>
          <w:tcPr>
            <w:tcW w:w="1136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K</w:t>
            </w:r>
          </w:p>
        </w:tc>
        <w:tc>
          <w:tcPr>
            <w:tcW w:w="2686" w:type="dxa"/>
          </w:tcPr>
          <w:p w:rsidR="00072484" w:rsidRDefault="00BE40E3" w:rsidP="005510EB">
            <w:pPr>
              <w:rPr>
                <w:szCs w:val="24"/>
              </w:rPr>
            </w:pPr>
            <w:r>
              <w:rPr>
                <w:szCs w:val="24"/>
              </w:rPr>
              <w:t>PV panel temperature</w:t>
            </w:r>
          </w:p>
        </w:tc>
        <w:tc>
          <w:tcPr>
            <w:tcW w:w="2079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</w:tbl>
    <w:p w:rsidR="00012BC5" w:rsidRDefault="00012BC5" w:rsidP="002F1E21">
      <w:pPr>
        <w:pStyle w:val="Heading"/>
      </w:pPr>
      <w:r>
        <w:t>Model equations</w:t>
      </w:r>
    </w:p>
    <w:p w:rsidR="00012BC5" w:rsidRDefault="002C23BF" w:rsidP="00A0560E">
      <w:pPr>
        <w:pStyle w:val="Equations"/>
      </w:pPr>
      <w:r w:rsidRPr="002C23BF">
        <w:rPr>
          <w:rFonts w:cs="Times New Roman"/>
          <w:position w:val="-12"/>
        </w:rPr>
        <w:object w:dxaOrig="1719" w:dyaOrig="380">
          <v:shape id="_x0000_i1026" type="#_x0000_t75" style="width:85.95pt;height:19.35pt" o:ole="">
            <v:imagedata r:id="rId10" o:title=""/>
          </v:shape>
          <o:OLEObject Type="Embed" ProgID="Equation.DSMT4" ShapeID="_x0000_i1026" DrawAspect="Content" ObjectID="_1614512097" r:id="rId11"/>
        </w:object>
      </w:r>
      <w:r w:rsidR="00012BC5" w:rsidRPr="009D30BD">
        <w:t xml:space="preserve">  </w:t>
      </w:r>
      <w:r w:rsidR="009D30BD" w:rsidRPr="009D30BD">
        <w:t xml:space="preserve">                                                                        </w:t>
      </w:r>
      <w:r w:rsidR="009D30BD">
        <w:t xml:space="preserve">             </w:t>
      </w:r>
      <w:r>
        <w:t xml:space="preserve">                               </w:t>
      </w:r>
      <w:r w:rsidR="009D30BD">
        <w:t xml:space="preserve"> </w:t>
      </w:r>
      <w:r>
        <w:t xml:space="preserve">    </w:t>
      </w:r>
      <w:r w:rsidR="009D30BD" w:rsidRPr="009D30BD">
        <w:t>(1)</w:t>
      </w:r>
    </w:p>
    <w:p w:rsidR="002C23BF" w:rsidRDefault="008F30DA" w:rsidP="002C23BF">
      <w:pPr>
        <w:pStyle w:val="Equations"/>
      </w:pPr>
      <w:r w:rsidRPr="008F30DA">
        <w:rPr>
          <w:rFonts w:cs="Times New Roman"/>
          <w:position w:val="-42"/>
        </w:rPr>
        <w:object w:dxaOrig="3300" w:dyaOrig="960">
          <v:shape id="_x0000_i1027" type="#_x0000_t75" style="width:164.4pt;height:47.8pt" o:ole="">
            <v:imagedata r:id="rId12" o:title=""/>
          </v:shape>
          <o:OLEObject Type="Embed" ProgID="Equation.DSMT4" ShapeID="_x0000_i1027" DrawAspect="Content" ObjectID="_1614512098" r:id="rId13"/>
        </w:object>
      </w:r>
      <w:r w:rsidR="002C23BF" w:rsidRPr="009D30BD">
        <w:t xml:space="preserve">                                                                          </w:t>
      </w:r>
      <w:r w:rsidR="002C23BF">
        <w:t xml:space="preserve">                           </w:t>
      </w:r>
      <w:r w:rsidR="002C23BF" w:rsidRPr="009D30BD">
        <w:t>(</w:t>
      </w:r>
      <w:r w:rsidR="002C23BF">
        <w:t>2</w:t>
      </w:r>
      <w:r w:rsidR="002C23BF" w:rsidRPr="009D30BD">
        <w:t>)</w:t>
      </w:r>
    </w:p>
    <w:p w:rsidR="009D30BD" w:rsidRPr="00A0560E" w:rsidRDefault="0010589E" w:rsidP="00A0560E">
      <w:pPr>
        <w:pStyle w:val="Equations"/>
      </w:pPr>
      <w:r w:rsidRPr="00A0560E">
        <w:rPr>
          <w:position w:val="-24"/>
        </w:rPr>
        <w:object w:dxaOrig="3080" w:dyaOrig="620">
          <v:shape id="_x0000_i1028" type="#_x0000_t75" style="width:154.2pt;height:31.7pt" o:ole="">
            <v:imagedata r:id="rId14" o:title=""/>
          </v:shape>
          <o:OLEObject Type="Embed" ProgID="Equation.DSMT4" ShapeID="_x0000_i1028" DrawAspect="Content" ObjectID="_1614512099" r:id="rId15"/>
        </w:object>
      </w:r>
      <w:r w:rsidR="009D30BD" w:rsidRPr="00A0560E">
        <w:t xml:space="preserve">           </w:t>
      </w:r>
      <w:r w:rsidR="003A4E04">
        <w:t xml:space="preserve">   </w:t>
      </w:r>
      <w:r w:rsidR="009D30BD" w:rsidRPr="00A0560E">
        <w:t xml:space="preserve">                                                                               </w:t>
      </w:r>
      <w:r w:rsidR="00A0560E" w:rsidRPr="00A0560E">
        <w:t xml:space="preserve">                         </w:t>
      </w:r>
      <w:r w:rsidR="00BE40E3">
        <w:t xml:space="preserve"> </w:t>
      </w:r>
      <w:r w:rsidR="009D30BD" w:rsidRPr="00A0560E">
        <w:t xml:space="preserve"> (</w:t>
      </w:r>
      <w:r w:rsidR="002C23BF">
        <w:t>3</w:t>
      </w:r>
      <w:r w:rsidR="009D30BD" w:rsidRPr="00A0560E">
        <w:t>)</w:t>
      </w:r>
    </w:p>
    <w:p w:rsidR="003F48DB" w:rsidRDefault="003F48DB" w:rsidP="002F1E21">
      <w:pPr>
        <w:pStyle w:val="Heading"/>
      </w:pPr>
      <w:r>
        <w:t xml:space="preserve">Model </w:t>
      </w:r>
      <w:r w:rsidR="00684BD6">
        <w:t>block diagram</w:t>
      </w:r>
    </w:p>
    <w:p w:rsidR="003F48DB" w:rsidRDefault="009E40E6" w:rsidP="00600370">
      <w:pPr>
        <w:pStyle w:val="Figure"/>
      </w:pPr>
      <w:r w:rsidRPr="00A0560E">
        <w:object w:dxaOrig="6945" w:dyaOrig="1725">
          <v:shape id="_x0000_i1029" type="#_x0000_t75" style="width:347.1pt;height:86.5pt" o:ole="">
            <v:imagedata r:id="rId16" o:title=""/>
          </v:shape>
          <o:OLEObject Type="Embed" ProgID="Visio.Drawing.15" ShapeID="_x0000_i1029" DrawAspect="Content" ObjectID="_1614512100" r:id="rId17"/>
        </w:object>
      </w:r>
    </w:p>
    <w:p w:rsidR="00C82C75" w:rsidRPr="00955005" w:rsidRDefault="00E03C57" w:rsidP="00227F31">
      <w:pPr>
        <w:pStyle w:val="Heading1"/>
      </w:pPr>
      <w:r>
        <w:rPr>
          <w:szCs w:val="24"/>
        </w:rPr>
        <w:br w:type="page"/>
      </w:r>
      <w:bookmarkStart w:id="4" w:name="_Toc518998537"/>
      <w:r w:rsidR="00C339D8">
        <w:rPr>
          <w:szCs w:val="24"/>
        </w:rPr>
        <w:lastRenderedPageBreak/>
        <w:t>PV Modul</w:t>
      </w:r>
      <w:r w:rsidR="00341CC8">
        <w:rPr>
          <w:szCs w:val="24"/>
        </w:rPr>
        <w:t>e</w:t>
      </w:r>
      <w:r w:rsidR="00C339D8">
        <w:rPr>
          <w:szCs w:val="24"/>
        </w:rPr>
        <w:t xml:space="preserve"> - </w:t>
      </w:r>
      <w:r w:rsidR="00C82C75">
        <w:t>MPP</w:t>
      </w:r>
      <w:r w:rsidR="00C339D8">
        <w:t xml:space="preserve"> a</w:t>
      </w:r>
      <w:r w:rsidR="00FF1A6D">
        <w:t>lgorithm</w:t>
      </w:r>
      <w:bookmarkEnd w:id="4"/>
    </w:p>
    <w:p w:rsidR="00C82C75" w:rsidRDefault="00C82C75" w:rsidP="002F1E21">
      <w:pPr>
        <w:pStyle w:val="Heading"/>
      </w:pPr>
      <w:r>
        <w:t>Model description</w:t>
      </w:r>
    </w:p>
    <w:p w:rsidR="00C82C75" w:rsidRDefault="00C82C75" w:rsidP="00C82C75">
      <w:pPr>
        <w:rPr>
          <w:szCs w:val="24"/>
        </w:rPr>
      </w:pPr>
      <w:r>
        <w:rPr>
          <w:szCs w:val="24"/>
        </w:rPr>
        <w:t>Type: Iterative</w:t>
      </w:r>
    </w:p>
    <w:p w:rsidR="00C82C75" w:rsidRPr="00F83A0A" w:rsidRDefault="00C82C75" w:rsidP="00C82C75">
      <w:pPr>
        <w:rPr>
          <w:szCs w:val="24"/>
        </w:rPr>
      </w:pPr>
      <w:r>
        <w:rPr>
          <w:szCs w:val="24"/>
        </w:rPr>
        <w:t>Function: Calculate maximum power point voltage for</w:t>
      </w:r>
      <w:r w:rsidRPr="00F83A0A">
        <w:rPr>
          <w:szCs w:val="24"/>
        </w:rPr>
        <w:t xml:space="preserve"> PV</w:t>
      </w:r>
      <w:r>
        <w:rPr>
          <w:szCs w:val="24"/>
        </w:rPr>
        <w:t xml:space="preserve"> panel</w:t>
      </w:r>
      <w:r w:rsidRPr="00F83A0A">
        <w:rPr>
          <w:szCs w:val="24"/>
        </w:rPr>
        <w:t>.</w:t>
      </w:r>
    </w:p>
    <w:p w:rsidR="00C82C75" w:rsidRDefault="00C82C75" w:rsidP="002F1E21">
      <w:pPr>
        <w:pStyle w:val="Heading"/>
      </w:pPr>
      <w:r>
        <w:t>Model constants</w:t>
      </w:r>
      <w:r w:rsidR="0010589E">
        <w:t xml:space="preserve"> (some are shared with </w:t>
      </w:r>
      <w:r w:rsidR="00DA492D" w:rsidRPr="00DA492D">
        <w:t>PV Module – power output</w:t>
      </w:r>
      <w:r w:rsidR="0010589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335"/>
        <w:gridCol w:w="1275"/>
        <w:gridCol w:w="4480"/>
      </w:tblGrid>
      <w:tr w:rsidR="00C82C75" w:rsidTr="0010589E">
        <w:tc>
          <w:tcPr>
            <w:tcW w:w="1185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35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275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480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C82C75" w:rsidTr="0010589E">
        <w:tc>
          <w:tcPr>
            <w:tcW w:w="1185" w:type="dxa"/>
            <w:vAlign w:val="center"/>
          </w:tcPr>
          <w:p w:rsidR="00C82C75" w:rsidRPr="00F72631" w:rsidRDefault="007D5219" w:rsidP="000600F7">
            <w:pPr>
              <w:rPr>
                <w:rFonts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MPP0</m:t>
                    </m:r>
                  </m:sup>
                </m:sSubSup>
              </m:oMath>
            </m:oMathPara>
          </w:p>
        </w:tc>
        <w:tc>
          <w:tcPr>
            <w:tcW w:w="1335" w:type="dxa"/>
            <w:vAlign w:val="bottom"/>
          </w:tcPr>
          <w:p w:rsidR="00C82C75" w:rsidRPr="00F72631" w:rsidRDefault="0010589E" w:rsidP="000600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1275" w:type="dxa"/>
          </w:tcPr>
          <w:p w:rsidR="00C82C75" w:rsidRDefault="0010589E" w:rsidP="000600F7">
            <w:pPr>
              <w:rPr>
                <w:szCs w:val="24"/>
              </w:rPr>
            </w:pPr>
            <w:r>
              <w:rPr>
                <w:szCs w:val="24"/>
              </w:rPr>
              <w:t>V</w:t>
            </w:r>
          </w:p>
        </w:tc>
        <w:tc>
          <w:tcPr>
            <w:tcW w:w="4480" w:type="dxa"/>
          </w:tcPr>
          <w:p w:rsidR="00C82C75" w:rsidRPr="00F72631" w:rsidRDefault="0010589E" w:rsidP="001058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Vo</w:t>
            </w:r>
            <w:r w:rsidR="00C82C75" w:rsidRPr="00F72631">
              <w:rPr>
                <w:rFonts w:cs="Times New Roman"/>
                <w:szCs w:val="24"/>
              </w:rPr>
              <w:t xml:space="preserve">ltage at maximum power point </w:t>
            </w:r>
            <w:r>
              <w:rPr>
                <w:rFonts w:cs="Times New Roman"/>
                <w:szCs w:val="24"/>
              </w:rPr>
              <w:t>(initial)</w:t>
            </w:r>
          </w:p>
        </w:tc>
      </w:tr>
    </w:tbl>
    <w:p w:rsidR="00C82C75" w:rsidRDefault="00C82C75" w:rsidP="002F1E21">
      <w:pPr>
        <w:pStyle w:val="Heading"/>
      </w:pPr>
      <w:r>
        <w:t>Model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20"/>
        <w:gridCol w:w="1136"/>
        <w:gridCol w:w="2686"/>
        <w:gridCol w:w="2079"/>
      </w:tblGrid>
      <w:tr w:rsidR="00C82C75" w:rsidTr="000600F7">
        <w:tc>
          <w:tcPr>
            <w:tcW w:w="1163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220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36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686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2079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C82C75" w:rsidTr="000600F7">
        <w:tc>
          <w:tcPr>
            <w:tcW w:w="1163" w:type="dxa"/>
          </w:tcPr>
          <w:p w:rsidR="00C82C75" w:rsidRDefault="00C82C75" w:rsidP="000600F7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  <w:tc>
          <w:tcPr>
            <w:tcW w:w="1220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100.0</w:t>
            </w:r>
          </w:p>
        </w:tc>
        <w:tc>
          <w:tcPr>
            <w:tcW w:w="1136" w:type="dxa"/>
          </w:tcPr>
          <w:p w:rsidR="00C82C75" w:rsidRDefault="00C82C75" w:rsidP="000600F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mW</w:t>
            </w:r>
            <w:proofErr w:type="spellEnd"/>
            <w:r>
              <w:rPr>
                <w:szCs w:val="24"/>
              </w:rPr>
              <w:t>/cm</w:t>
            </w:r>
            <w:r w:rsidRPr="00CC3A53">
              <w:rPr>
                <w:szCs w:val="24"/>
                <w:vertAlign w:val="superscript"/>
              </w:rPr>
              <w:t>2</w:t>
            </w:r>
          </w:p>
        </w:tc>
        <w:tc>
          <w:tcPr>
            <w:tcW w:w="2686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Incident solar insolation</w:t>
            </w:r>
          </w:p>
        </w:tc>
        <w:tc>
          <w:tcPr>
            <w:tcW w:w="2079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  <w:tr w:rsidR="00C82C75" w:rsidTr="000600F7">
        <w:tc>
          <w:tcPr>
            <w:tcW w:w="1163" w:type="dxa"/>
          </w:tcPr>
          <w:p w:rsidR="00C82C75" w:rsidRDefault="007D5219" w:rsidP="000600F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actual</m:t>
                    </m:r>
                  </m:sub>
                </m:sSub>
              </m:oMath>
            </m:oMathPara>
          </w:p>
        </w:tc>
        <w:tc>
          <w:tcPr>
            <w:tcW w:w="1220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300.0</w:t>
            </w:r>
          </w:p>
        </w:tc>
        <w:tc>
          <w:tcPr>
            <w:tcW w:w="1136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K</w:t>
            </w:r>
          </w:p>
        </w:tc>
        <w:tc>
          <w:tcPr>
            <w:tcW w:w="2686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PV panel temperature</w:t>
            </w:r>
          </w:p>
        </w:tc>
        <w:tc>
          <w:tcPr>
            <w:tcW w:w="2079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</w:tbl>
    <w:p w:rsidR="00C82C75" w:rsidRDefault="00C82C75" w:rsidP="002F1E21">
      <w:pPr>
        <w:pStyle w:val="Heading"/>
      </w:pPr>
      <w:r>
        <w:t>Model equations</w:t>
      </w:r>
    </w:p>
    <w:p w:rsidR="00C82C75" w:rsidRDefault="00785748" w:rsidP="00C82C75">
      <w:pPr>
        <w:pStyle w:val="Equations"/>
      </w:pPr>
      <w:r w:rsidRPr="000600F7">
        <w:rPr>
          <w:rFonts w:cs="Times New Roman"/>
          <w:position w:val="-46"/>
        </w:rPr>
        <w:object w:dxaOrig="8520" w:dyaOrig="1040">
          <v:shape id="_x0000_i1030" type="#_x0000_t75" style="width:425pt;height:52.65pt" o:ole="">
            <v:imagedata r:id="rId18" o:title=""/>
          </v:shape>
          <o:OLEObject Type="Embed" ProgID="Equation.DSMT4" ShapeID="_x0000_i1030" DrawAspect="Content" ObjectID="_1614512101" r:id="rId19"/>
        </w:object>
      </w:r>
      <w:r w:rsidR="00C82C75">
        <w:t xml:space="preserve">       </w:t>
      </w:r>
      <w:r w:rsidR="00C82C75" w:rsidRPr="009D30BD">
        <w:t>(1)</w:t>
      </w:r>
    </w:p>
    <w:p w:rsidR="00C82C75" w:rsidRDefault="00C82C75" w:rsidP="002F1E21">
      <w:pPr>
        <w:pStyle w:val="Heading"/>
      </w:pPr>
      <w:r>
        <w:t>Model block diagram</w:t>
      </w:r>
    </w:p>
    <w:p w:rsidR="00C82C75" w:rsidRDefault="00FF1A6D" w:rsidP="00C82C75">
      <w:pPr>
        <w:pStyle w:val="Figure"/>
      </w:pPr>
      <w:r>
        <w:object w:dxaOrig="9375" w:dyaOrig="1726">
          <v:shape id="_x0000_i1031" type="#_x0000_t75" style="width:469.6pt;height:85.95pt" o:ole="">
            <v:imagedata r:id="rId20" o:title=""/>
          </v:shape>
          <o:OLEObject Type="Embed" ProgID="Visio.Drawing.15" ShapeID="_x0000_i1031" DrawAspect="Content" ObjectID="_1614512102" r:id="rId21"/>
        </w:object>
      </w:r>
    </w:p>
    <w:p w:rsidR="00C82C75" w:rsidRDefault="00C82C7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E03C57" w:rsidRDefault="005B495C" w:rsidP="00DC2A9C">
      <w:pPr>
        <w:pStyle w:val="Heading1"/>
      </w:pPr>
      <w:bookmarkStart w:id="5" w:name="_Toc518998538"/>
      <w:r>
        <w:lastRenderedPageBreak/>
        <w:t>D</w:t>
      </w:r>
      <w:r w:rsidR="00E03C57">
        <w:t>C Link</w:t>
      </w:r>
      <w:r w:rsidR="004428B3">
        <w:t xml:space="preserve"> </w:t>
      </w:r>
      <w:r w:rsidR="005C106C">
        <w:t>C</w:t>
      </w:r>
      <w:r w:rsidR="004428B3">
        <w:t>apacitor</w:t>
      </w:r>
      <w:r w:rsidR="00797D92">
        <w:t xml:space="preserve"> - voltage</w:t>
      </w:r>
      <w:bookmarkEnd w:id="5"/>
    </w:p>
    <w:p w:rsidR="00E03C57" w:rsidRDefault="00E03C57" w:rsidP="002F1E21">
      <w:pPr>
        <w:pStyle w:val="Heading"/>
      </w:pPr>
      <w:r>
        <w:t>Model description</w:t>
      </w:r>
    </w:p>
    <w:p w:rsidR="00E03C57" w:rsidRDefault="00E03C57" w:rsidP="00E03C57">
      <w:pPr>
        <w:rPr>
          <w:szCs w:val="24"/>
        </w:rPr>
      </w:pPr>
      <w:r>
        <w:rPr>
          <w:szCs w:val="24"/>
        </w:rPr>
        <w:t>Type: Dynamic</w:t>
      </w:r>
    </w:p>
    <w:p w:rsidR="00E03C57" w:rsidRPr="00F83A0A" w:rsidRDefault="00E03C57" w:rsidP="00E03C57">
      <w:pPr>
        <w:rPr>
          <w:szCs w:val="24"/>
        </w:rPr>
      </w:pPr>
      <w:r>
        <w:rPr>
          <w:szCs w:val="24"/>
        </w:rPr>
        <w:t xml:space="preserve">Function: </w:t>
      </w:r>
      <w:r w:rsidRPr="00F83A0A">
        <w:rPr>
          <w:szCs w:val="24"/>
        </w:rPr>
        <w:t xml:space="preserve">Calculates </w:t>
      </w:r>
      <w:r w:rsidR="004428B3">
        <w:rPr>
          <w:szCs w:val="24"/>
        </w:rPr>
        <w:t>voltage across DC link capacitor</w:t>
      </w:r>
    </w:p>
    <w:p w:rsidR="00E03C57" w:rsidRDefault="00E03C57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1170"/>
        <w:gridCol w:w="3235"/>
      </w:tblGrid>
      <w:tr w:rsidR="00E03C57" w:rsidTr="00E03C57">
        <w:tc>
          <w:tcPr>
            <w:tcW w:w="126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5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7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235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E03C57" w:rsidTr="00E03C57">
        <w:tc>
          <w:tcPr>
            <w:tcW w:w="1260" w:type="dxa"/>
          </w:tcPr>
          <w:p w:rsidR="00E03C57" w:rsidRDefault="00E03C57" w:rsidP="00E03C57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C</m:t>
                </m:r>
              </m:oMath>
            </m:oMathPara>
          </w:p>
        </w:tc>
        <w:tc>
          <w:tcPr>
            <w:tcW w:w="1350" w:type="dxa"/>
          </w:tcPr>
          <w:p w:rsidR="00E03C57" w:rsidRDefault="006E5158" w:rsidP="00E03C57">
            <w:pPr>
              <w:rPr>
                <w:szCs w:val="24"/>
              </w:rPr>
            </w:pPr>
            <w:r>
              <w:rPr>
                <w:szCs w:val="24"/>
              </w:rPr>
              <w:t>0.056</w:t>
            </w:r>
          </w:p>
        </w:tc>
        <w:tc>
          <w:tcPr>
            <w:tcW w:w="1170" w:type="dxa"/>
          </w:tcPr>
          <w:p w:rsidR="00E03C57" w:rsidRDefault="00E03C57" w:rsidP="000600F7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  <w:tc>
          <w:tcPr>
            <w:tcW w:w="3235" w:type="dxa"/>
          </w:tcPr>
          <w:p w:rsidR="00E03C57" w:rsidRDefault="00E03C57" w:rsidP="00E03C57">
            <w:pPr>
              <w:rPr>
                <w:szCs w:val="24"/>
              </w:rPr>
            </w:pPr>
            <w:r>
              <w:rPr>
                <w:szCs w:val="24"/>
              </w:rPr>
              <w:t>DC link capacitor capacitance</w:t>
            </w:r>
          </w:p>
        </w:tc>
      </w:tr>
    </w:tbl>
    <w:p w:rsidR="00E03C57" w:rsidRDefault="00E03C57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1170"/>
        <w:gridCol w:w="3235"/>
      </w:tblGrid>
      <w:tr w:rsidR="00E03C57" w:rsidTr="00E03C57">
        <w:tc>
          <w:tcPr>
            <w:tcW w:w="126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5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17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235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E03C57" w:rsidTr="00E03C57">
        <w:tc>
          <w:tcPr>
            <w:tcW w:w="1260" w:type="dxa"/>
          </w:tcPr>
          <w:p w:rsidR="00E03C57" w:rsidRDefault="007D5219" w:rsidP="00E03C5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:rsidR="00E03C57" w:rsidRDefault="006E5158" w:rsidP="00E03C57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1170" w:type="dxa"/>
          </w:tcPr>
          <w:p w:rsidR="00E03C57" w:rsidRDefault="00E03C57" w:rsidP="000600F7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235" w:type="dxa"/>
          </w:tcPr>
          <w:p w:rsidR="00E03C57" w:rsidRDefault="002B059A" w:rsidP="000600F7">
            <w:pPr>
              <w:rPr>
                <w:szCs w:val="24"/>
              </w:rPr>
            </w:pPr>
            <w:r>
              <w:rPr>
                <w:szCs w:val="24"/>
              </w:rPr>
              <w:t>Voltage across DC link</w:t>
            </w:r>
          </w:p>
        </w:tc>
      </w:tr>
    </w:tbl>
    <w:p w:rsidR="00E03C57" w:rsidRDefault="00E03C57" w:rsidP="002F1E21">
      <w:pPr>
        <w:pStyle w:val="Heading"/>
      </w:pPr>
      <w:r>
        <w:t>Model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093"/>
        <w:gridCol w:w="1157"/>
        <w:gridCol w:w="3763"/>
      </w:tblGrid>
      <w:tr w:rsidR="00E56605" w:rsidTr="00CD0EDE">
        <w:tc>
          <w:tcPr>
            <w:tcW w:w="1092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093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57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763" w:type="dxa"/>
          </w:tcPr>
          <w:p w:rsidR="00E56605" w:rsidRDefault="00E56605" w:rsidP="0094551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E56605" w:rsidTr="00CD0EDE">
        <w:tc>
          <w:tcPr>
            <w:tcW w:w="1092" w:type="dxa"/>
          </w:tcPr>
          <w:p w:rsidR="00E56605" w:rsidRDefault="007D5219" w:rsidP="00E03C5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PV</m:t>
                    </m:r>
                  </m:sub>
                </m:sSub>
              </m:oMath>
            </m:oMathPara>
          </w:p>
        </w:tc>
        <w:tc>
          <w:tcPr>
            <w:tcW w:w="1093" w:type="dxa"/>
          </w:tcPr>
          <w:p w:rsidR="00E56605" w:rsidRDefault="00E56605" w:rsidP="000600F7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1157" w:type="dxa"/>
          </w:tcPr>
          <w:p w:rsidR="00E56605" w:rsidRDefault="00E56605" w:rsidP="000600F7">
            <w:pPr>
              <w:rPr>
                <w:szCs w:val="24"/>
              </w:rPr>
            </w:pPr>
            <w:r>
              <w:rPr>
                <w:szCs w:val="24"/>
              </w:rPr>
              <w:t>W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763" w:type="dxa"/>
          </w:tcPr>
          <w:p w:rsidR="00E56605" w:rsidRPr="008A0975" w:rsidRDefault="00E56605" w:rsidP="00F06932">
            <w:pPr>
              <w:rPr>
                <w:i/>
                <w:szCs w:val="24"/>
              </w:rPr>
            </w:pPr>
            <w:r w:rsidRPr="00E56605">
              <w:t>PV Module – power output</w:t>
            </w:r>
          </w:p>
        </w:tc>
      </w:tr>
      <w:tr w:rsidR="00E56605" w:rsidTr="00CD0EDE">
        <w:tc>
          <w:tcPr>
            <w:tcW w:w="1092" w:type="dxa"/>
          </w:tcPr>
          <w:p w:rsidR="00E56605" w:rsidRDefault="007D5219" w:rsidP="00EC654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inverter</m:t>
                    </m:r>
                  </m:sup>
                </m:sSubSup>
              </m:oMath>
            </m:oMathPara>
          </w:p>
        </w:tc>
        <w:tc>
          <w:tcPr>
            <w:tcW w:w="1093" w:type="dxa"/>
          </w:tcPr>
          <w:p w:rsidR="00E56605" w:rsidRDefault="00E56605" w:rsidP="000600F7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1157" w:type="dxa"/>
          </w:tcPr>
          <w:p w:rsidR="00E56605" w:rsidRDefault="00E56605" w:rsidP="000600F7">
            <w:pPr>
              <w:rPr>
                <w:szCs w:val="24"/>
              </w:rPr>
            </w:pPr>
            <w:r>
              <w:rPr>
                <w:szCs w:val="24"/>
              </w:rPr>
              <w:t>W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763" w:type="dxa"/>
          </w:tcPr>
          <w:p w:rsidR="00E56605" w:rsidRPr="008A0975" w:rsidRDefault="00E56605" w:rsidP="001C1FF5">
            <w:pPr>
              <w:rPr>
                <w:i/>
                <w:szCs w:val="24"/>
              </w:rPr>
            </w:pPr>
            <w:r>
              <w:t>Inverter Terminal - power output</w:t>
            </w:r>
          </w:p>
        </w:tc>
      </w:tr>
    </w:tbl>
    <w:p w:rsidR="00E03C57" w:rsidRDefault="00E03C57" w:rsidP="002F1E21">
      <w:pPr>
        <w:pStyle w:val="Heading"/>
      </w:pPr>
      <w:r>
        <w:t>Model equations</w:t>
      </w:r>
    </w:p>
    <w:p w:rsidR="00E03C57" w:rsidRDefault="00EC6547" w:rsidP="00E03C57">
      <w:pPr>
        <w:pStyle w:val="Equations"/>
      </w:pPr>
      <w:r w:rsidRPr="009E632D">
        <w:rPr>
          <w:position w:val="-32"/>
        </w:rPr>
        <w:object w:dxaOrig="3560" w:dyaOrig="760">
          <v:shape id="_x0000_i1032" type="#_x0000_t75" style="width:178.4pt;height:39.2pt" o:ole="">
            <v:imagedata r:id="rId22" o:title=""/>
          </v:shape>
          <o:OLEObject Type="Embed" ProgID="Equation.DSMT4" ShapeID="_x0000_i1032" DrawAspect="Content" ObjectID="_1614512103" r:id="rId23"/>
        </w:object>
      </w:r>
      <w:r w:rsidR="00E03C57">
        <w:t xml:space="preserve">                                                                                  </w:t>
      </w:r>
      <w:r w:rsidR="00F6111F">
        <w:t xml:space="preserve">             </w:t>
      </w:r>
      <w:r w:rsidR="00E03C57">
        <w:t>(1)</w:t>
      </w:r>
    </w:p>
    <w:p w:rsidR="00E03C57" w:rsidRDefault="00E03C57" w:rsidP="002F1E21">
      <w:pPr>
        <w:pStyle w:val="Heading"/>
      </w:pPr>
      <w:r>
        <w:t>Model block diagram</w:t>
      </w:r>
    </w:p>
    <w:p w:rsidR="00E03C57" w:rsidRPr="00CE34C2" w:rsidRDefault="00820A5A" w:rsidP="00E03C57">
      <w:pPr>
        <w:pStyle w:val="Figure"/>
      </w:pPr>
      <w:r>
        <w:object w:dxaOrig="9285" w:dyaOrig="1726">
          <v:shape id="_x0000_i1033" type="#_x0000_t75" style="width:463.15pt;height:85.95pt" o:ole="">
            <v:imagedata r:id="rId24" o:title=""/>
          </v:shape>
          <o:OLEObject Type="Embed" ProgID="Visio.Drawing.15" ShapeID="_x0000_i1033" DrawAspect="Content" ObjectID="_1614512104" r:id="rId25"/>
        </w:object>
      </w:r>
    </w:p>
    <w:p w:rsidR="00E03C57" w:rsidRDefault="00E03C57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CE34C2" w:rsidRDefault="00045810" w:rsidP="00DC2A9C">
      <w:pPr>
        <w:pStyle w:val="Heading1"/>
      </w:pPr>
      <w:bookmarkStart w:id="6" w:name="_Toc518998539"/>
      <w:r>
        <w:lastRenderedPageBreak/>
        <w:t xml:space="preserve">VSC Inverter - </w:t>
      </w:r>
      <w:r w:rsidR="005B495C">
        <w:t>D</w:t>
      </w:r>
      <w:r>
        <w:t>C l</w:t>
      </w:r>
      <w:r w:rsidR="00CE34C2">
        <w:t xml:space="preserve">ink </w:t>
      </w:r>
      <w:r>
        <w:t>v</w:t>
      </w:r>
      <w:r w:rsidR="00CE34C2">
        <w:t xml:space="preserve">oltage </w:t>
      </w:r>
      <w:r>
        <w:t>c</w:t>
      </w:r>
      <w:r w:rsidR="00CE34C2">
        <w:t>ontroller</w:t>
      </w:r>
      <w:bookmarkEnd w:id="6"/>
    </w:p>
    <w:p w:rsidR="00CE34C2" w:rsidRDefault="00CE34C2" w:rsidP="002F1E21">
      <w:pPr>
        <w:pStyle w:val="Heading"/>
      </w:pPr>
      <w:r>
        <w:t>Model description</w:t>
      </w:r>
    </w:p>
    <w:p w:rsidR="00955005" w:rsidRDefault="00955005" w:rsidP="00955005">
      <w:pPr>
        <w:rPr>
          <w:szCs w:val="24"/>
        </w:rPr>
      </w:pPr>
      <w:r>
        <w:rPr>
          <w:szCs w:val="24"/>
        </w:rPr>
        <w:t>Type: Dynamic</w:t>
      </w:r>
    </w:p>
    <w:p w:rsidR="00CE34C2" w:rsidRPr="00F83A0A" w:rsidRDefault="00955005" w:rsidP="00CE34C2">
      <w:pPr>
        <w:rPr>
          <w:szCs w:val="24"/>
        </w:rPr>
      </w:pPr>
      <w:r>
        <w:rPr>
          <w:szCs w:val="24"/>
        </w:rPr>
        <w:t xml:space="preserve">Function: </w:t>
      </w:r>
      <w:r w:rsidR="00CE34C2" w:rsidRPr="00F83A0A">
        <w:rPr>
          <w:szCs w:val="24"/>
        </w:rPr>
        <w:t xml:space="preserve">Calculates </w:t>
      </w:r>
      <w:r w:rsidR="00CE34C2">
        <w:rPr>
          <w:szCs w:val="24"/>
        </w:rPr>
        <w:t>real current reference for current controllers</w:t>
      </w:r>
      <w:r w:rsidR="00CE34C2" w:rsidRPr="00F83A0A">
        <w:rPr>
          <w:szCs w:val="24"/>
        </w:rPr>
        <w:t>.</w:t>
      </w:r>
    </w:p>
    <w:p w:rsidR="00CE34C2" w:rsidRDefault="00CE34C2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1170"/>
        <w:gridCol w:w="3150"/>
      </w:tblGrid>
      <w:tr w:rsidR="006167E6" w:rsidTr="000600F7">
        <w:tc>
          <w:tcPr>
            <w:tcW w:w="126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50" w:type="dxa"/>
          </w:tcPr>
          <w:p w:rsidR="006167E6" w:rsidRDefault="006167E6" w:rsidP="00F726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7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6167E6" w:rsidTr="000600F7">
        <w:tc>
          <w:tcPr>
            <w:tcW w:w="1260" w:type="dxa"/>
          </w:tcPr>
          <w:p w:rsidR="006167E6" w:rsidRDefault="007D5219" w:rsidP="006167E6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-1.0</w:t>
            </w:r>
          </w:p>
        </w:tc>
        <w:tc>
          <w:tcPr>
            <w:tcW w:w="117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  <w:tr w:rsidR="006167E6" w:rsidTr="000600F7">
        <w:tc>
          <w:tcPr>
            <w:tcW w:w="1260" w:type="dxa"/>
          </w:tcPr>
          <w:p w:rsidR="006167E6" w:rsidRDefault="007D5219" w:rsidP="006167E6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-100.0</w:t>
            </w:r>
          </w:p>
        </w:tc>
        <w:tc>
          <w:tcPr>
            <w:tcW w:w="117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Integral constant</w:t>
            </w:r>
          </w:p>
        </w:tc>
      </w:tr>
    </w:tbl>
    <w:p w:rsidR="00CE34C2" w:rsidRDefault="00CE34C2" w:rsidP="002F1E21">
      <w:pPr>
        <w:pStyle w:val="Heading"/>
      </w:pPr>
      <w:r>
        <w:t xml:space="preserve">Model </w:t>
      </w:r>
      <w:r w:rsidR="00C059AD"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1170"/>
        <w:gridCol w:w="3150"/>
      </w:tblGrid>
      <w:tr w:rsidR="006167E6" w:rsidTr="000600F7">
        <w:tc>
          <w:tcPr>
            <w:tcW w:w="126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50" w:type="dxa"/>
          </w:tcPr>
          <w:p w:rsidR="006167E6" w:rsidRDefault="006167E6" w:rsidP="00F726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17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6167E6" w:rsidTr="000600F7">
        <w:tc>
          <w:tcPr>
            <w:tcW w:w="1260" w:type="dxa"/>
          </w:tcPr>
          <w:p w:rsidR="006167E6" w:rsidRDefault="007D5219" w:rsidP="006167E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17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</w:tbl>
    <w:p w:rsidR="00005670" w:rsidRDefault="00005670" w:rsidP="002F1E21">
      <w:pPr>
        <w:pStyle w:val="Heading"/>
      </w:pPr>
      <w:r>
        <w:t>Model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987"/>
        <w:gridCol w:w="990"/>
        <w:gridCol w:w="3767"/>
      </w:tblGrid>
      <w:tr w:rsidR="00E56605" w:rsidTr="00E56605">
        <w:tc>
          <w:tcPr>
            <w:tcW w:w="1181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87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767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E56605" w:rsidTr="00E56605">
        <w:tc>
          <w:tcPr>
            <w:tcW w:w="1181" w:type="dxa"/>
          </w:tcPr>
          <w:p w:rsidR="00E56605" w:rsidRDefault="007D5219" w:rsidP="006167E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DC_ref</m:t>
                    </m:r>
                  </m:sub>
                </m:sSub>
              </m:oMath>
            </m:oMathPara>
          </w:p>
        </w:tc>
        <w:tc>
          <w:tcPr>
            <w:tcW w:w="987" w:type="dxa"/>
          </w:tcPr>
          <w:p w:rsidR="00E56605" w:rsidRDefault="00E56605" w:rsidP="005510EB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990" w:type="dxa"/>
          </w:tcPr>
          <w:p w:rsidR="00E56605" w:rsidRDefault="00E56605" w:rsidP="005510EB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767" w:type="dxa"/>
          </w:tcPr>
          <w:p w:rsidR="00E56605" w:rsidRDefault="00E56605" w:rsidP="00E56605">
            <w:pPr>
              <w:rPr>
                <w:szCs w:val="24"/>
              </w:rPr>
            </w:pPr>
            <w:r>
              <w:rPr>
                <w:szCs w:val="24"/>
              </w:rPr>
              <w:t>User specified voltage reference</w:t>
            </w:r>
          </w:p>
        </w:tc>
      </w:tr>
      <w:tr w:rsidR="00E56605" w:rsidTr="00E56605">
        <w:tc>
          <w:tcPr>
            <w:tcW w:w="1181" w:type="dxa"/>
          </w:tcPr>
          <w:p w:rsidR="00E56605" w:rsidRDefault="007D5219" w:rsidP="005510EB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987" w:type="dxa"/>
          </w:tcPr>
          <w:p w:rsidR="00E56605" w:rsidRDefault="00E56605" w:rsidP="005510EB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990" w:type="dxa"/>
          </w:tcPr>
          <w:p w:rsidR="00E56605" w:rsidRDefault="00E56605" w:rsidP="005510EB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767" w:type="dxa"/>
          </w:tcPr>
          <w:p w:rsidR="00E56605" w:rsidRDefault="00E56605" w:rsidP="005510EB">
            <w:pPr>
              <w:rPr>
                <w:szCs w:val="24"/>
              </w:rPr>
            </w:pPr>
            <w:r w:rsidRPr="00E56605">
              <w:rPr>
                <w:szCs w:val="24"/>
              </w:rPr>
              <w:t>DC Link Capacitor - voltage</w:t>
            </w:r>
          </w:p>
        </w:tc>
      </w:tr>
    </w:tbl>
    <w:p w:rsidR="00600370" w:rsidRDefault="00600370" w:rsidP="002F1E21">
      <w:pPr>
        <w:pStyle w:val="Heading"/>
      </w:pPr>
      <w:r>
        <w:t>Model equations</w:t>
      </w:r>
    </w:p>
    <w:p w:rsidR="00600370" w:rsidRDefault="00654E89" w:rsidP="00600370">
      <w:pPr>
        <w:pStyle w:val="Equations"/>
      </w:pPr>
      <w:r w:rsidRPr="00654E89">
        <w:rPr>
          <w:position w:val="-14"/>
        </w:rPr>
        <w:object w:dxaOrig="2079" w:dyaOrig="400">
          <v:shape id="_x0000_i1034" type="#_x0000_t75" style="width:103.7pt;height:20.4pt" o:ole="">
            <v:imagedata r:id="rId26" o:title=""/>
          </v:shape>
          <o:OLEObject Type="Embed" ProgID="Equation.DSMT4" ShapeID="_x0000_i1034" DrawAspect="Content" ObjectID="_1614512105" r:id="rId27"/>
        </w:object>
      </w:r>
      <w:r w:rsidR="00600370">
        <w:t xml:space="preserve"> </w:t>
      </w:r>
      <w:r w:rsidR="00CF16F4">
        <w:t xml:space="preserve">                                                    </w:t>
      </w:r>
      <w:r w:rsidR="00C26D71">
        <w:t xml:space="preserve">                                                                </w:t>
      </w:r>
      <w:r w:rsidR="00CF16F4">
        <w:t>(1)</w:t>
      </w:r>
    </w:p>
    <w:p w:rsidR="00190471" w:rsidRDefault="00190471" w:rsidP="00190471">
      <w:pPr>
        <w:pStyle w:val="Equations"/>
      </w:pPr>
      <w:r w:rsidRPr="00190471">
        <w:rPr>
          <w:position w:val="-52"/>
        </w:rPr>
        <w:object w:dxaOrig="1660" w:dyaOrig="1160">
          <v:shape id="_x0000_i1035" type="#_x0000_t75" style="width:82.75pt;height:58.05pt" o:ole="">
            <v:imagedata r:id="rId28" o:title=""/>
          </v:shape>
          <o:OLEObject Type="Embed" ProgID="Equation.DSMT4" ShapeID="_x0000_i1035" DrawAspect="Content" ObjectID="_1614512106" r:id="rId29"/>
        </w:object>
      </w:r>
      <w:r>
        <w:t xml:space="preserve">                                                                                                                                              (2)</w:t>
      </w:r>
    </w:p>
    <w:p w:rsidR="003B5227" w:rsidRDefault="00E63863" w:rsidP="003B5227">
      <w:pPr>
        <w:pStyle w:val="Equations"/>
      </w:pPr>
      <w:r w:rsidRPr="00C07883">
        <w:rPr>
          <w:rFonts w:asciiTheme="minorHAnsi" w:hAnsiTheme="minorHAnsi" w:cstheme="minorHAnsi"/>
          <w:position w:val="-62"/>
          <w:szCs w:val="24"/>
        </w:rPr>
        <w:object w:dxaOrig="7300" w:dyaOrig="1359">
          <v:shape id="_x0000_i1036" type="#_x0000_t75" style="width:367pt;height:68.8pt" o:ole="">
            <v:imagedata r:id="rId30" o:title=""/>
          </v:shape>
          <o:OLEObject Type="Embed" ProgID="Equation.DSMT4" ShapeID="_x0000_i1036" DrawAspect="Content" ObjectID="_1614512107" r:id="rId31"/>
        </w:object>
      </w:r>
      <w:r w:rsidR="003B5227">
        <w:t xml:space="preserve">                                                                     (</w:t>
      </w:r>
      <w:r w:rsidR="003D4DA6">
        <w:t>3</w:t>
      </w:r>
      <w:r w:rsidR="003B5227">
        <w:t xml:space="preserve">) </w:t>
      </w:r>
    </w:p>
    <w:p w:rsidR="00CE34C2" w:rsidRDefault="00CE34C2" w:rsidP="002F1E21">
      <w:pPr>
        <w:pStyle w:val="Heading"/>
      </w:pPr>
      <w:r>
        <w:t>Model block diagram</w:t>
      </w:r>
    </w:p>
    <w:p w:rsidR="00CE34C2" w:rsidRPr="00CE34C2" w:rsidRDefault="00CE34C2" w:rsidP="00600370">
      <w:pPr>
        <w:pStyle w:val="Figure"/>
      </w:pPr>
      <w:r>
        <w:object w:dxaOrig="9285" w:dyaOrig="1726">
          <v:shape id="_x0000_i1037" type="#_x0000_t75" style="width:463.15pt;height:85.95pt" o:ole="">
            <v:imagedata r:id="rId32" o:title=""/>
          </v:shape>
          <o:OLEObject Type="Embed" ProgID="Visio.Drawing.15" ShapeID="_x0000_i1037" DrawAspect="Content" ObjectID="_1614512108" r:id="rId33"/>
        </w:object>
      </w:r>
    </w:p>
    <w:p w:rsidR="00600370" w:rsidRDefault="00600370" w:rsidP="005B495C"/>
    <w:p w:rsidR="001D71C1" w:rsidRDefault="00045810" w:rsidP="00DC2A9C">
      <w:pPr>
        <w:pStyle w:val="Heading1"/>
      </w:pPr>
      <w:bookmarkStart w:id="7" w:name="_Toc518998540"/>
      <w:r>
        <w:lastRenderedPageBreak/>
        <w:t>VSC Inverter - r</w:t>
      </w:r>
      <w:r w:rsidR="001D71C1">
        <w:t xml:space="preserve">eactive </w:t>
      </w:r>
      <w:r>
        <w:t>p</w:t>
      </w:r>
      <w:r w:rsidR="001D71C1">
        <w:t xml:space="preserve">ower </w:t>
      </w:r>
      <w:r>
        <w:t>c</w:t>
      </w:r>
      <w:r w:rsidR="001D71C1">
        <w:t>ontroller</w:t>
      </w:r>
      <w:bookmarkEnd w:id="7"/>
    </w:p>
    <w:p w:rsidR="001D71C1" w:rsidRDefault="001D71C1" w:rsidP="002F1E21">
      <w:pPr>
        <w:pStyle w:val="Heading"/>
      </w:pPr>
      <w:r>
        <w:t>Model description</w:t>
      </w:r>
    </w:p>
    <w:p w:rsidR="00955005" w:rsidRDefault="00955005" w:rsidP="00955005">
      <w:pPr>
        <w:rPr>
          <w:szCs w:val="24"/>
        </w:rPr>
      </w:pPr>
      <w:r>
        <w:rPr>
          <w:szCs w:val="24"/>
        </w:rPr>
        <w:t>Type: Dynamic</w:t>
      </w:r>
    </w:p>
    <w:p w:rsidR="001D71C1" w:rsidRPr="00F83A0A" w:rsidRDefault="00D25639" w:rsidP="001D71C1">
      <w:pPr>
        <w:rPr>
          <w:szCs w:val="24"/>
        </w:rPr>
      </w:pPr>
      <w:r>
        <w:rPr>
          <w:szCs w:val="24"/>
        </w:rPr>
        <w:t xml:space="preserve">Function: </w:t>
      </w:r>
      <w:r w:rsidR="001D71C1" w:rsidRPr="00F83A0A">
        <w:rPr>
          <w:szCs w:val="24"/>
        </w:rPr>
        <w:t xml:space="preserve">Calculates </w:t>
      </w:r>
      <w:r w:rsidR="001D71C1">
        <w:rPr>
          <w:szCs w:val="24"/>
        </w:rPr>
        <w:t>imaginary current reference</w:t>
      </w:r>
      <w:r w:rsidR="00AA3056">
        <w:rPr>
          <w:szCs w:val="24"/>
        </w:rPr>
        <w:t xml:space="preserve"> value</w:t>
      </w:r>
      <w:r w:rsidR="001D71C1">
        <w:rPr>
          <w:szCs w:val="24"/>
        </w:rPr>
        <w:t xml:space="preserve"> for current controllers</w:t>
      </w:r>
      <w:r w:rsidR="001D71C1" w:rsidRPr="00F83A0A">
        <w:rPr>
          <w:szCs w:val="24"/>
        </w:rPr>
        <w:t>.</w:t>
      </w:r>
    </w:p>
    <w:p w:rsidR="001D71C1" w:rsidRDefault="001D71C1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170"/>
        <w:gridCol w:w="1350"/>
        <w:gridCol w:w="3150"/>
      </w:tblGrid>
      <w:tr w:rsidR="001D71C1" w:rsidTr="001D71C1">
        <w:tc>
          <w:tcPr>
            <w:tcW w:w="1075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Serial Number</w:t>
            </w:r>
          </w:p>
        </w:tc>
        <w:tc>
          <w:tcPr>
            <w:tcW w:w="1260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1D71C1" w:rsidTr="001D71C1">
        <w:tc>
          <w:tcPr>
            <w:tcW w:w="1075" w:type="dxa"/>
            <w:vAlign w:val="bottom"/>
          </w:tcPr>
          <w:p w:rsidR="001D71C1" w:rsidRDefault="001D71C1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</w:tcPr>
          <w:p w:rsidR="001D71C1" w:rsidRDefault="007D5219" w:rsidP="001D71C1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1D71C1" w:rsidRDefault="00BD67A2" w:rsidP="001D71C1">
            <w:pPr>
              <w:rPr>
                <w:szCs w:val="24"/>
              </w:rPr>
            </w:pPr>
            <w:r>
              <w:rPr>
                <w:szCs w:val="24"/>
              </w:rPr>
              <w:t>0.01</w:t>
            </w:r>
          </w:p>
        </w:tc>
        <w:tc>
          <w:tcPr>
            <w:tcW w:w="13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  <w:tr w:rsidR="001D71C1" w:rsidTr="001D71C1">
        <w:tc>
          <w:tcPr>
            <w:tcW w:w="1075" w:type="dxa"/>
            <w:vAlign w:val="bottom"/>
          </w:tcPr>
          <w:p w:rsidR="001D71C1" w:rsidRDefault="001D71C1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60" w:type="dxa"/>
          </w:tcPr>
          <w:p w:rsidR="001D71C1" w:rsidRDefault="007D5219" w:rsidP="00D25639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1D71C1" w:rsidRDefault="00BD67A2" w:rsidP="001D71C1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Integral constant</w:t>
            </w:r>
          </w:p>
        </w:tc>
      </w:tr>
    </w:tbl>
    <w:p w:rsidR="001D71C1" w:rsidRDefault="001D71C1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170"/>
        <w:gridCol w:w="1350"/>
        <w:gridCol w:w="3150"/>
      </w:tblGrid>
      <w:tr w:rsidR="001D71C1" w:rsidTr="001D71C1">
        <w:tc>
          <w:tcPr>
            <w:tcW w:w="1075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Serial Number</w:t>
            </w:r>
          </w:p>
        </w:tc>
        <w:tc>
          <w:tcPr>
            <w:tcW w:w="1260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1D71C1" w:rsidTr="001D71C1">
        <w:tc>
          <w:tcPr>
            <w:tcW w:w="1075" w:type="dxa"/>
            <w:vAlign w:val="bottom"/>
          </w:tcPr>
          <w:p w:rsidR="001D71C1" w:rsidRDefault="001D71C1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</w:tcPr>
          <w:p w:rsidR="001D71C1" w:rsidRDefault="007D5219" w:rsidP="001D71C1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 w:rsidR="00D25639">
              <w:rPr>
                <w:szCs w:val="24"/>
              </w:rPr>
              <w:t>.</w:t>
            </w:r>
            <w:r w:rsidR="00BD67A2">
              <w:rPr>
                <w:szCs w:val="24"/>
              </w:rPr>
              <w:t>0</w:t>
            </w:r>
          </w:p>
        </w:tc>
        <w:tc>
          <w:tcPr>
            <w:tcW w:w="13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Integral state</w:t>
            </w:r>
          </w:p>
        </w:tc>
      </w:tr>
    </w:tbl>
    <w:p w:rsidR="001D71C1" w:rsidRDefault="001D71C1" w:rsidP="005B495C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066"/>
        <w:gridCol w:w="999"/>
        <w:gridCol w:w="900"/>
        <w:gridCol w:w="1350"/>
        <w:gridCol w:w="3690"/>
      </w:tblGrid>
      <w:tr w:rsidR="00F83224" w:rsidTr="00F83224">
        <w:tc>
          <w:tcPr>
            <w:tcW w:w="1066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Serial Number</w:t>
            </w:r>
          </w:p>
        </w:tc>
        <w:tc>
          <w:tcPr>
            <w:tcW w:w="999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00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690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F83224" w:rsidTr="00F83224">
        <w:tc>
          <w:tcPr>
            <w:tcW w:w="1066" w:type="dxa"/>
          </w:tcPr>
          <w:p w:rsidR="00F83224" w:rsidRDefault="00F83224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9" w:type="dxa"/>
          </w:tcPr>
          <w:p w:rsidR="00F83224" w:rsidRDefault="007D5219" w:rsidP="00D25639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F83224" w:rsidRDefault="00F83224" w:rsidP="001D71C1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F83224" w:rsidRDefault="00F83224" w:rsidP="001D71C1">
            <w:pPr>
              <w:rPr>
                <w:szCs w:val="24"/>
              </w:rPr>
            </w:pPr>
            <w:r>
              <w:rPr>
                <w:szCs w:val="24"/>
              </w:rPr>
              <w:t>VAR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690" w:type="dxa"/>
          </w:tcPr>
          <w:p w:rsidR="00F83224" w:rsidRDefault="00F83224" w:rsidP="00F83224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  <w:r w:rsidR="000D7573">
              <w:rPr>
                <w:szCs w:val="24"/>
              </w:rPr>
              <w:t>/</w:t>
            </w:r>
            <w:r>
              <w:rPr>
                <w:szCs w:val="24"/>
              </w:rPr>
              <w:t xml:space="preserve">Volt-VAR control </w:t>
            </w:r>
          </w:p>
        </w:tc>
      </w:tr>
      <w:tr w:rsidR="00F83224" w:rsidTr="00F83224">
        <w:tc>
          <w:tcPr>
            <w:tcW w:w="1066" w:type="dxa"/>
          </w:tcPr>
          <w:p w:rsidR="00F83224" w:rsidRDefault="00F83224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9" w:type="dxa"/>
          </w:tcPr>
          <w:p w:rsidR="00F83224" w:rsidRDefault="007D5219" w:rsidP="00D25639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PCC_LV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F83224" w:rsidRDefault="00F83224" w:rsidP="001D71C1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F83224" w:rsidRDefault="00F83224" w:rsidP="001D71C1">
            <w:pPr>
              <w:rPr>
                <w:szCs w:val="24"/>
              </w:rPr>
            </w:pPr>
            <w:r>
              <w:rPr>
                <w:szCs w:val="24"/>
              </w:rPr>
              <w:t>VAR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690" w:type="dxa"/>
          </w:tcPr>
          <w:p w:rsidR="00F83224" w:rsidRDefault="00F83224" w:rsidP="001C1FF5">
            <w:pPr>
              <w:rPr>
                <w:szCs w:val="24"/>
              </w:rPr>
            </w:pPr>
            <w:r w:rsidRPr="00F83224">
              <w:rPr>
                <w:szCs w:val="24"/>
              </w:rPr>
              <w:t>PCC LV side – power output</w:t>
            </w:r>
          </w:p>
        </w:tc>
      </w:tr>
    </w:tbl>
    <w:p w:rsidR="00955005" w:rsidRDefault="00955005" w:rsidP="002F1E21">
      <w:pPr>
        <w:pStyle w:val="Heading"/>
      </w:pPr>
      <w:r>
        <w:t>Model equations</w:t>
      </w:r>
    </w:p>
    <w:p w:rsidR="00955005" w:rsidRDefault="00E63863" w:rsidP="00710B2B">
      <w:pPr>
        <w:pStyle w:val="Equations"/>
      </w:pPr>
      <w:r w:rsidRPr="001C1FF5">
        <w:rPr>
          <w:position w:val="-14"/>
        </w:rPr>
        <w:object w:dxaOrig="1740" w:dyaOrig="400">
          <v:shape id="_x0000_i1038" type="#_x0000_t75" style="width:87.05pt;height:20.4pt" o:ole="">
            <v:imagedata r:id="rId34" o:title=""/>
          </v:shape>
          <o:OLEObject Type="Embed" ProgID="Equation.DSMT4" ShapeID="_x0000_i1038" DrawAspect="Content" ObjectID="_1614512109" r:id="rId35"/>
        </w:object>
      </w:r>
      <w:r w:rsidR="00955005">
        <w:t xml:space="preserve"> </w:t>
      </w:r>
      <w:r w:rsidR="001C1FF5">
        <w:t xml:space="preserve">                                                                                                                          (1)</w:t>
      </w:r>
    </w:p>
    <w:p w:rsidR="001C1FF5" w:rsidRDefault="00E63863" w:rsidP="00710B2B">
      <w:pPr>
        <w:pStyle w:val="Equations"/>
      </w:pPr>
      <w:r w:rsidRPr="001C1FF5">
        <w:rPr>
          <w:position w:val="-14"/>
        </w:rPr>
        <w:object w:dxaOrig="1660" w:dyaOrig="560">
          <v:shape id="_x0000_i1039" type="#_x0000_t75" style="width:82.75pt;height:28.5pt" o:ole="">
            <v:imagedata r:id="rId36" o:title=""/>
          </v:shape>
          <o:OLEObject Type="Embed" ProgID="Equation.DSMT4" ShapeID="_x0000_i1039" DrawAspect="Content" ObjectID="_1614512110" r:id="rId37"/>
        </w:object>
      </w:r>
      <w:r w:rsidR="001C1FF5">
        <w:t>,</w:t>
      </w:r>
      <w:r w:rsidR="001C1FF5" w:rsidRPr="001C1FF5">
        <w:rPr>
          <w:position w:val="-14"/>
        </w:rPr>
        <w:object w:dxaOrig="1579" w:dyaOrig="560">
          <v:shape id="_x0000_i1040" type="#_x0000_t75" style="width:78.45pt;height:27.95pt" o:ole="">
            <v:imagedata r:id="rId38" o:title=""/>
          </v:shape>
          <o:OLEObject Type="Embed" ProgID="Equation.DSMT4" ShapeID="_x0000_i1040" DrawAspect="Content" ObjectID="_1614512111" r:id="rId39"/>
        </w:object>
      </w:r>
      <w:r w:rsidR="001C1FF5">
        <w:t xml:space="preserve">                                                                                                 (2)</w:t>
      </w:r>
    </w:p>
    <w:p w:rsidR="00152055" w:rsidRDefault="00E63863" w:rsidP="00710B2B">
      <w:pPr>
        <w:pStyle w:val="Equations"/>
      </w:pPr>
      <w:r w:rsidRPr="00C07883">
        <w:rPr>
          <w:rFonts w:asciiTheme="minorHAnsi" w:hAnsiTheme="minorHAnsi" w:cstheme="minorHAnsi"/>
          <w:position w:val="-44"/>
          <w:szCs w:val="24"/>
        </w:rPr>
        <w:object w:dxaOrig="7660" w:dyaOrig="999">
          <v:shape id="_x0000_i1041" type="#_x0000_t75" style="width:384.2pt;height:51.05pt" o:ole="">
            <v:imagedata r:id="rId40" o:title=""/>
          </v:shape>
          <o:OLEObject Type="Embed" ProgID="Equation.DSMT4" ShapeID="_x0000_i1041" DrawAspect="Content" ObjectID="_1614512112" r:id="rId41"/>
        </w:object>
      </w:r>
      <w:r w:rsidR="00FB03F5">
        <w:t xml:space="preserve">                                                                     (</w:t>
      </w:r>
      <w:r w:rsidR="00A636C9">
        <w:t>4</w:t>
      </w:r>
      <w:r w:rsidR="00FB03F5">
        <w:t xml:space="preserve">) </w:t>
      </w:r>
    </w:p>
    <w:p w:rsidR="001D71C1" w:rsidRDefault="001D71C1" w:rsidP="002F1E21">
      <w:pPr>
        <w:pStyle w:val="Heading"/>
      </w:pPr>
      <w:r>
        <w:t>Model block diagram</w:t>
      </w:r>
    </w:p>
    <w:p w:rsidR="00BD67A2" w:rsidRDefault="000E0D94" w:rsidP="00955005">
      <w:pPr>
        <w:pStyle w:val="Figure"/>
      </w:pPr>
      <w:r>
        <w:object w:dxaOrig="9285" w:dyaOrig="1726">
          <v:shape id="_x0000_i1042" type="#_x0000_t75" style="width:463.15pt;height:85.95pt" o:ole="">
            <v:imagedata r:id="rId42" o:title=""/>
          </v:shape>
          <o:OLEObject Type="Embed" ProgID="Visio.Drawing.15" ShapeID="_x0000_i1042" DrawAspect="Content" ObjectID="_1614512113" r:id="rId43"/>
        </w:object>
      </w:r>
    </w:p>
    <w:p w:rsidR="0033558F" w:rsidRDefault="0033558F">
      <w:pPr>
        <w:spacing w:after="160" w:line="259" w:lineRule="auto"/>
      </w:pPr>
      <w:r>
        <w:br w:type="page"/>
      </w:r>
    </w:p>
    <w:p w:rsidR="0033558F" w:rsidRDefault="00045810" w:rsidP="00DC2A9C">
      <w:pPr>
        <w:pStyle w:val="Heading1"/>
      </w:pPr>
      <w:bookmarkStart w:id="8" w:name="_Toc518998541"/>
      <w:r>
        <w:lastRenderedPageBreak/>
        <w:t xml:space="preserve">VSC </w:t>
      </w:r>
      <w:r w:rsidR="004308B7">
        <w:t>Inverter</w:t>
      </w:r>
      <w:r>
        <w:t xml:space="preserve"> -</w:t>
      </w:r>
      <w:r w:rsidR="004308B7">
        <w:t xml:space="preserve"> </w:t>
      </w:r>
      <w:r>
        <w:t>c</w:t>
      </w:r>
      <w:r w:rsidR="0033558F">
        <w:t xml:space="preserve">urrent </w:t>
      </w:r>
      <w:r>
        <w:t>c</w:t>
      </w:r>
      <w:r w:rsidR="0033558F">
        <w:t>ontroller</w:t>
      </w:r>
      <w:bookmarkEnd w:id="8"/>
    </w:p>
    <w:p w:rsidR="0033558F" w:rsidRDefault="0033558F" w:rsidP="002F1E21">
      <w:pPr>
        <w:pStyle w:val="Heading"/>
      </w:pPr>
      <w:r>
        <w:t>Model description</w:t>
      </w:r>
    </w:p>
    <w:p w:rsidR="0033558F" w:rsidRDefault="0033558F" w:rsidP="0033558F">
      <w:pPr>
        <w:rPr>
          <w:szCs w:val="24"/>
        </w:rPr>
      </w:pPr>
      <w:r>
        <w:rPr>
          <w:szCs w:val="24"/>
        </w:rPr>
        <w:t>Type: Dynamic</w:t>
      </w:r>
    </w:p>
    <w:p w:rsidR="0033558F" w:rsidRPr="00F83A0A" w:rsidRDefault="007D48FB" w:rsidP="0033558F">
      <w:pPr>
        <w:rPr>
          <w:szCs w:val="24"/>
        </w:rPr>
      </w:pPr>
      <w:r>
        <w:rPr>
          <w:szCs w:val="24"/>
        </w:rPr>
        <w:t xml:space="preserve">Function: </w:t>
      </w:r>
      <w:r w:rsidR="0033558F" w:rsidRPr="00F83A0A">
        <w:rPr>
          <w:szCs w:val="24"/>
        </w:rPr>
        <w:t xml:space="preserve">Calculates </w:t>
      </w:r>
      <w:r w:rsidR="0033558F">
        <w:rPr>
          <w:szCs w:val="24"/>
        </w:rPr>
        <w:t xml:space="preserve">average duty cycle </w:t>
      </w:r>
      <w:r>
        <w:rPr>
          <w:szCs w:val="24"/>
        </w:rPr>
        <w:t>for inverter switching.</w:t>
      </w:r>
    </w:p>
    <w:p w:rsidR="0033558F" w:rsidRDefault="0033558F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325"/>
      </w:tblGrid>
      <w:tr w:rsidR="00D25639" w:rsidTr="00284F3C">
        <w:tc>
          <w:tcPr>
            <w:tcW w:w="126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325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D25639" w:rsidTr="00284F3C">
        <w:tc>
          <w:tcPr>
            <w:tcW w:w="1260" w:type="dxa"/>
          </w:tcPr>
          <w:p w:rsidR="00D25639" w:rsidRDefault="007D5219" w:rsidP="0033558F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GCC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0.01</w:t>
            </w:r>
          </w:p>
        </w:tc>
        <w:tc>
          <w:tcPr>
            <w:tcW w:w="135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325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  <w:tr w:rsidR="00D25639" w:rsidTr="00284F3C">
        <w:tc>
          <w:tcPr>
            <w:tcW w:w="1260" w:type="dxa"/>
          </w:tcPr>
          <w:p w:rsidR="00D25639" w:rsidRDefault="007D5219" w:rsidP="000600F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GCC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5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325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Integral constant</w:t>
            </w:r>
          </w:p>
        </w:tc>
      </w:tr>
    </w:tbl>
    <w:p w:rsidR="0033558F" w:rsidRDefault="0033558F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170"/>
        <w:gridCol w:w="1350"/>
        <w:gridCol w:w="3150"/>
      </w:tblGrid>
      <w:tr w:rsidR="00D25639" w:rsidTr="002F6913">
        <w:tc>
          <w:tcPr>
            <w:tcW w:w="1356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D25639" w:rsidTr="002F6913">
        <w:tc>
          <w:tcPr>
            <w:tcW w:w="1356" w:type="dxa"/>
          </w:tcPr>
          <w:p w:rsidR="00D25639" w:rsidRDefault="007D5219" w:rsidP="00D7149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D25639" w:rsidP="008B1633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Integral state</w:t>
            </w:r>
          </w:p>
        </w:tc>
      </w:tr>
      <w:tr w:rsidR="002F6913" w:rsidTr="002F6913">
        <w:tc>
          <w:tcPr>
            <w:tcW w:w="1356" w:type="dxa"/>
          </w:tcPr>
          <w:p w:rsidR="002F6913" w:rsidRDefault="007D5219" w:rsidP="002F6913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2F6913" w:rsidRDefault="002F6913" w:rsidP="002F6913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2F6913" w:rsidRDefault="002F6913" w:rsidP="002F6913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2F6913" w:rsidRDefault="002F6913" w:rsidP="002F6913">
            <w:pPr>
              <w:rPr>
                <w:szCs w:val="24"/>
              </w:rPr>
            </w:pPr>
            <w:r>
              <w:rPr>
                <w:szCs w:val="24"/>
              </w:rPr>
              <w:t>Integral state</w:t>
            </w:r>
          </w:p>
        </w:tc>
      </w:tr>
    </w:tbl>
    <w:p w:rsidR="0033558F" w:rsidRDefault="0033558F" w:rsidP="002F1E21">
      <w:pPr>
        <w:pStyle w:val="Heading"/>
      </w:pPr>
      <w:r>
        <w:t>Model inputs</w:t>
      </w:r>
    </w:p>
    <w:tbl>
      <w:tblPr>
        <w:tblStyle w:val="Tables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990"/>
        <w:gridCol w:w="3780"/>
      </w:tblGrid>
      <w:tr w:rsidR="00284F3C" w:rsidTr="000D7573">
        <w:tc>
          <w:tcPr>
            <w:tcW w:w="1435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71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78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284F3C" w:rsidTr="000D7573">
        <w:tc>
          <w:tcPr>
            <w:tcW w:w="1435" w:type="dxa"/>
          </w:tcPr>
          <w:p w:rsidR="00284F3C" w:rsidRDefault="007D5219" w:rsidP="002F6913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a,b,c_ref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A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780" w:type="dxa"/>
          </w:tcPr>
          <w:p w:rsidR="00284F3C" w:rsidRDefault="00284F3C" w:rsidP="00284F3C">
            <w:pPr>
              <w:rPr>
                <w:szCs w:val="24"/>
              </w:rPr>
            </w:pPr>
            <w:r w:rsidRPr="00284F3C">
              <w:rPr>
                <w:szCs w:val="24"/>
              </w:rPr>
              <w:t>VSC Inverter - DC link voltage controller</w:t>
            </w:r>
            <w:r>
              <w:rPr>
                <w:szCs w:val="24"/>
              </w:rPr>
              <w:t xml:space="preserve"> </w:t>
            </w:r>
          </w:p>
        </w:tc>
      </w:tr>
      <w:tr w:rsidR="00284F3C" w:rsidTr="000D7573">
        <w:tc>
          <w:tcPr>
            <w:tcW w:w="1435" w:type="dxa"/>
          </w:tcPr>
          <w:p w:rsidR="00284F3C" w:rsidRDefault="007D5219" w:rsidP="002F6913">
            <w:pPr>
              <w:rPr>
                <w:rFonts w:ascii="Candara" w:eastAsia="STKaiti" w:hAnsi="Candara" w:cs="Tahoma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a,b,c_ref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284F3C" w:rsidRDefault="00284F3C" w:rsidP="002F6913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2F6913">
            <w:pPr>
              <w:rPr>
                <w:szCs w:val="24"/>
              </w:rPr>
            </w:pPr>
            <w:r>
              <w:rPr>
                <w:szCs w:val="24"/>
              </w:rPr>
              <w:t>A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780" w:type="dxa"/>
          </w:tcPr>
          <w:p w:rsidR="00284F3C" w:rsidRDefault="000D7573" w:rsidP="002F6913">
            <w:pPr>
              <w:rPr>
                <w:szCs w:val="24"/>
              </w:rPr>
            </w:pPr>
            <w:r w:rsidRPr="000D7573">
              <w:rPr>
                <w:szCs w:val="24"/>
              </w:rPr>
              <w:t>VSC Inverter - reactive power controller</w:t>
            </w:r>
          </w:p>
        </w:tc>
      </w:tr>
      <w:tr w:rsidR="00284F3C" w:rsidTr="000D7573">
        <w:tc>
          <w:tcPr>
            <w:tcW w:w="1435" w:type="dxa"/>
          </w:tcPr>
          <w:p w:rsidR="00284F3C" w:rsidRDefault="007D5219" w:rsidP="002F6913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284F3C" w:rsidRDefault="00284F3C" w:rsidP="002F6913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2F6913">
            <w:pPr>
              <w:rPr>
                <w:szCs w:val="24"/>
              </w:rPr>
            </w:pPr>
            <w:r>
              <w:rPr>
                <w:szCs w:val="24"/>
              </w:rPr>
              <w:t>A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780" w:type="dxa"/>
          </w:tcPr>
          <w:p w:rsidR="00284F3C" w:rsidRDefault="00284F3C" w:rsidP="002F6913">
            <w:pPr>
              <w:rPr>
                <w:szCs w:val="24"/>
              </w:rPr>
            </w:pPr>
            <w:r>
              <w:t>VSC Inverter - current</w:t>
            </w:r>
          </w:p>
        </w:tc>
      </w:tr>
    </w:tbl>
    <w:p w:rsidR="0033558F" w:rsidRDefault="0033558F" w:rsidP="002F1E21">
      <w:pPr>
        <w:pStyle w:val="Heading"/>
      </w:pPr>
      <w:r>
        <w:t>Model equations</w:t>
      </w:r>
    </w:p>
    <w:p w:rsidR="0033558F" w:rsidRDefault="002F6913" w:rsidP="0033558F">
      <w:pPr>
        <w:pStyle w:val="Equations"/>
      </w:pPr>
      <w:r w:rsidRPr="002F6913">
        <w:rPr>
          <w:position w:val="-32"/>
        </w:rPr>
        <w:object w:dxaOrig="2460" w:dyaOrig="760">
          <v:shape id="_x0000_i1043" type="#_x0000_t75" style="width:123.05pt;height:39.2pt" o:ole="">
            <v:imagedata r:id="rId44" o:title=""/>
          </v:shape>
          <o:OLEObject Type="Embed" ProgID="Equation.DSMT4" ShapeID="_x0000_i1043" DrawAspect="Content" ObjectID="_1614512114" r:id="rId45"/>
        </w:object>
      </w:r>
      <w:r w:rsidR="0033558F">
        <w:t xml:space="preserve"> </w:t>
      </w:r>
      <w:r>
        <w:t xml:space="preserve">                                                                                                                         (1)</w:t>
      </w:r>
    </w:p>
    <w:p w:rsidR="002F6913" w:rsidRDefault="00152055" w:rsidP="0033558F">
      <w:pPr>
        <w:pStyle w:val="Equations"/>
      </w:pPr>
      <w:r w:rsidRPr="00152055">
        <w:rPr>
          <w:position w:val="-80"/>
        </w:rPr>
        <w:object w:dxaOrig="6560" w:dyaOrig="1719">
          <v:shape id="_x0000_i1044" type="#_x0000_t75" style="width:327.2pt;height:87.6pt" o:ole="">
            <v:imagedata r:id="rId46" o:title=""/>
          </v:shape>
          <o:OLEObject Type="Embed" ProgID="Equation.DSMT4" ShapeID="_x0000_i1044" DrawAspect="Content" ObjectID="_1614512115" r:id="rId47"/>
        </w:object>
      </w:r>
      <w:r w:rsidR="002F6913">
        <w:t xml:space="preserve">                                               (2)</w:t>
      </w:r>
    </w:p>
    <w:p w:rsidR="002F6913" w:rsidRDefault="00D90F44" w:rsidP="0033558F">
      <w:pPr>
        <w:pStyle w:val="Equations"/>
      </w:pPr>
      <w:r w:rsidRPr="00C07883">
        <w:rPr>
          <w:rFonts w:asciiTheme="minorHAnsi" w:hAnsiTheme="minorHAnsi" w:cstheme="minorHAnsi"/>
          <w:position w:val="-148"/>
          <w:szCs w:val="24"/>
        </w:rPr>
        <w:object w:dxaOrig="9139" w:dyaOrig="3080">
          <v:shape id="_x0000_i1069" type="#_x0000_t75" style="width:455.1pt;height:153.65pt" o:ole="">
            <v:imagedata r:id="rId48" o:title=""/>
          </v:shape>
          <o:OLEObject Type="Embed" ProgID="Equation.DSMT4" ShapeID="_x0000_i1069" DrawAspect="Content" ObjectID="_1614512116" r:id="rId49"/>
        </w:object>
      </w:r>
      <w:r w:rsidR="002F6913">
        <w:t xml:space="preserve">                                                                                                 (3)</w:t>
      </w:r>
    </w:p>
    <w:p w:rsidR="0033558F" w:rsidRDefault="0033558F" w:rsidP="002F1E21">
      <w:pPr>
        <w:pStyle w:val="Heading"/>
      </w:pPr>
      <w:r>
        <w:t>Model block diagram</w:t>
      </w:r>
    </w:p>
    <w:p w:rsidR="0033558F" w:rsidRDefault="002F6913" w:rsidP="00D25639">
      <w:pPr>
        <w:pStyle w:val="Figure"/>
      </w:pPr>
      <w:r>
        <w:object w:dxaOrig="9466" w:dyaOrig="1726">
          <v:shape id="_x0000_i1046" type="#_x0000_t75" style="width:466.95pt;height:85.45pt" o:ole="">
            <v:imagedata r:id="rId50" o:title=""/>
          </v:shape>
          <o:OLEObject Type="Embed" ProgID="Visio.Drawing.15" ShapeID="_x0000_i1046" DrawAspect="Content" ObjectID="_1614512117" r:id="rId51"/>
        </w:object>
      </w:r>
    </w:p>
    <w:p w:rsidR="00E03C57" w:rsidRDefault="00E03C57">
      <w:pPr>
        <w:spacing w:after="160" w:line="259" w:lineRule="auto"/>
      </w:pPr>
      <w:r>
        <w:br w:type="page"/>
      </w:r>
    </w:p>
    <w:p w:rsidR="00890B4E" w:rsidRDefault="00890B4E" w:rsidP="00DC2A9C">
      <w:pPr>
        <w:pStyle w:val="Heading1"/>
      </w:pPr>
      <w:bookmarkStart w:id="9" w:name="_Toc518998542"/>
      <w:r>
        <w:lastRenderedPageBreak/>
        <w:t>Grid</w:t>
      </w:r>
      <w:r w:rsidR="00041692">
        <w:t xml:space="preserve"> </w:t>
      </w:r>
      <w:r w:rsidR="00A966C4">
        <w:t>V</w:t>
      </w:r>
      <w:r>
        <w:t>oltage</w:t>
      </w:r>
      <w:r w:rsidR="00041692">
        <w:t xml:space="preserve"> Source</w:t>
      </w:r>
      <w:r w:rsidR="004308B7">
        <w:t xml:space="preserve"> - voltage</w:t>
      </w:r>
      <w:bookmarkEnd w:id="9"/>
    </w:p>
    <w:p w:rsidR="00890B4E" w:rsidRDefault="00890B4E" w:rsidP="002F1E21">
      <w:pPr>
        <w:pStyle w:val="Heading"/>
      </w:pPr>
      <w:r>
        <w:t>Model description</w:t>
      </w:r>
    </w:p>
    <w:p w:rsidR="00890B4E" w:rsidRDefault="00890B4E" w:rsidP="00890B4E">
      <w:pPr>
        <w:rPr>
          <w:szCs w:val="24"/>
        </w:rPr>
      </w:pPr>
      <w:r>
        <w:rPr>
          <w:szCs w:val="24"/>
        </w:rPr>
        <w:t>Type: Dynamic</w:t>
      </w:r>
    </w:p>
    <w:p w:rsidR="00890B4E" w:rsidRPr="00F83A0A" w:rsidRDefault="007D48FB" w:rsidP="00890B4E">
      <w:pPr>
        <w:rPr>
          <w:szCs w:val="24"/>
        </w:rPr>
      </w:pPr>
      <w:r>
        <w:rPr>
          <w:szCs w:val="24"/>
        </w:rPr>
        <w:t xml:space="preserve">Function: </w:t>
      </w:r>
      <w:r w:rsidR="00342241">
        <w:rPr>
          <w:szCs w:val="24"/>
        </w:rPr>
        <w:t>Dynamics of grid voltage source.</w:t>
      </w:r>
    </w:p>
    <w:p w:rsidR="00890B4E" w:rsidRDefault="00890B4E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4315"/>
      </w:tblGrid>
      <w:tr w:rsidR="00890B4E" w:rsidTr="00890B4E">
        <w:tc>
          <w:tcPr>
            <w:tcW w:w="126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315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890B4E" w:rsidTr="00890B4E">
        <w:tc>
          <w:tcPr>
            <w:tcW w:w="1260" w:type="dxa"/>
          </w:tcPr>
          <w:p w:rsidR="00890B4E" w:rsidRDefault="007D5219" w:rsidP="00890B4E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0.001</w:t>
            </w:r>
          </w:p>
        </w:tc>
        <w:tc>
          <w:tcPr>
            <w:tcW w:w="135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4315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Time constant for change in grid voltage</w:t>
            </w:r>
          </w:p>
        </w:tc>
      </w:tr>
    </w:tbl>
    <w:p w:rsidR="00890B4E" w:rsidRDefault="00890B4E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890B4E" w:rsidTr="000600F7">
        <w:tc>
          <w:tcPr>
            <w:tcW w:w="126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890B4E" w:rsidTr="000600F7">
        <w:tc>
          <w:tcPr>
            <w:tcW w:w="1260" w:type="dxa"/>
          </w:tcPr>
          <w:p w:rsidR="00890B4E" w:rsidRDefault="007D5219" w:rsidP="00890B4E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150" w:type="dxa"/>
          </w:tcPr>
          <w:p w:rsidR="00890B4E" w:rsidRDefault="00890B4E" w:rsidP="00890B4E">
            <w:pPr>
              <w:rPr>
                <w:szCs w:val="24"/>
              </w:rPr>
            </w:pPr>
            <w:r>
              <w:rPr>
                <w:szCs w:val="24"/>
              </w:rPr>
              <w:t>Grid voltage – real</w:t>
            </w:r>
          </w:p>
        </w:tc>
      </w:tr>
      <w:tr w:rsidR="00890B4E" w:rsidTr="000600F7">
        <w:tc>
          <w:tcPr>
            <w:tcW w:w="1260" w:type="dxa"/>
          </w:tcPr>
          <w:p w:rsidR="00890B4E" w:rsidRDefault="007D5219" w:rsidP="00890B4E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150" w:type="dxa"/>
          </w:tcPr>
          <w:p w:rsidR="00890B4E" w:rsidRDefault="00890B4E" w:rsidP="00890B4E">
            <w:pPr>
              <w:rPr>
                <w:szCs w:val="24"/>
              </w:rPr>
            </w:pPr>
            <w:r>
              <w:rPr>
                <w:szCs w:val="24"/>
              </w:rPr>
              <w:t>Grid voltage – imaginary</w:t>
            </w:r>
          </w:p>
        </w:tc>
      </w:tr>
    </w:tbl>
    <w:p w:rsidR="00890B4E" w:rsidRDefault="00890B4E" w:rsidP="002F1E21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2970"/>
        <w:gridCol w:w="1989"/>
      </w:tblGrid>
      <w:tr w:rsidR="00890B4E" w:rsidTr="00434A17">
        <w:tc>
          <w:tcPr>
            <w:tcW w:w="1345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97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1989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890B4E" w:rsidTr="00434A17">
        <w:tc>
          <w:tcPr>
            <w:tcW w:w="1345" w:type="dxa"/>
          </w:tcPr>
          <w:p w:rsidR="00890B4E" w:rsidRDefault="007D5219" w:rsidP="007E23C1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ga,b,c_ref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890B4E" w:rsidRDefault="00EA138F" w:rsidP="000600F7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  <w:r w:rsidR="00890B4E">
              <w:rPr>
                <w:szCs w:val="24"/>
              </w:rPr>
              <w:t>.0</w:t>
            </w:r>
          </w:p>
        </w:tc>
        <w:tc>
          <w:tcPr>
            <w:tcW w:w="99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2970" w:type="dxa"/>
          </w:tcPr>
          <w:p w:rsidR="00890B4E" w:rsidRDefault="00434A17" w:rsidP="00041692">
            <w:pPr>
              <w:rPr>
                <w:szCs w:val="24"/>
              </w:rPr>
            </w:pPr>
            <w:r>
              <w:rPr>
                <w:szCs w:val="24"/>
              </w:rPr>
              <w:t>Grid voltage</w:t>
            </w:r>
            <w:r w:rsidR="00041692">
              <w:rPr>
                <w:szCs w:val="24"/>
              </w:rPr>
              <w:t xml:space="preserve"> </w:t>
            </w:r>
            <w:r>
              <w:rPr>
                <w:szCs w:val="24"/>
              </w:rPr>
              <w:t>reference</w:t>
            </w:r>
          </w:p>
        </w:tc>
        <w:tc>
          <w:tcPr>
            <w:tcW w:w="1989" w:type="dxa"/>
          </w:tcPr>
          <w:p w:rsidR="00890B4E" w:rsidRDefault="007E23C1" w:rsidP="000600F7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  <w:tr w:rsidR="00890B4E" w:rsidTr="00434A17">
        <w:tc>
          <w:tcPr>
            <w:tcW w:w="1345" w:type="dxa"/>
          </w:tcPr>
          <w:p w:rsidR="00890B4E" w:rsidRDefault="007D5219" w:rsidP="00434A17">
            <w:pPr>
              <w:rPr>
                <w:rFonts w:ascii="Candara" w:eastAsia="STKaiti" w:hAnsi="Candara" w:cs="Tahom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  <w:szCs w:val="24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376.0</w:t>
            </w:r>
          </w:p>
        </w:tc>
        <w:tc>
          <w:tcPr>
            <w:tcW w:w="99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2970" w:type="dxa"/>
          </w:tcPr>
          <w:p w:rsidR="00890B4E" w:rsidRDefault="00434A17" w:rsidP="00434A17">
            <w:pPr>
              <w:rPr>
                <w:szCs w:val="24"/>
              </w:rPr>
            </w:pPr>
            <w:r w:rsidRPr="00041692">
              <w:rPr>
                <w:szCs w:val="24"/>
              </w:rPr>
              <w:t>Grid frequency reference</w:t>
            </w:r>
          </w:p>
        </w:tc>
        <w:tc>
          <w:tcPr>
            <w:tcW w:w="1989" w:type="dxa"/>
          </w:tcPr>
          <w:p w:rsidR="00890B4E" w:rsidRDefault="007E23C1" w:rsidP="007E23C1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</w:tbl>
    <w:p w:rsidR="00890B4E" w:rsidRDefault="00890B4E" w:rsidP="002F1E21">
      <w:pPr>
        <w:pStyle w:val="Heading"/>
      </w:pPr>
      <w:r>
        <w:t>Model equations</w:t>
      </w:r>
    </w:p>
    <w:p w:rsidR="00890B4E" w:rsidRDefault="009E40E6" w:rsidP="00890B4E">
      <w:pPr>
        <w:pStyle w:val="Equations"/>
      </w:pPr>
      <w:r w:rsidRPr="009E40E6">
        <w:rPr>
          <w:position w:val="-66"/>
        </w:rPr>
        <w:object w:dxaOrig="4300" w:dyaOrig="1440">
          <v:shape id="_x0000_i1047" type="#_x0000_t75" style="width:215.45pt;height:72.55pt" o:ole="">
            <v:imagedata r:id="rId52" o:title=""/>
          </v:shape>
          <o:OLEObject Type="Embed" ProgID="Equation.DSMT4" ShapeID="_x0000_i1047" DrawAspect="Content" ObjectID="_1614512118" r:id="rId53"/>
        </w:object>
      </w:r>
      <w:r w:rsidR="00890B4E">
        <w:t xml:space="preserve">     </w:t>
      </w:r>
      <w:r w:rsidR="00F47757">
        <w:t xml:space="preserve">     </w:t>
      </w:r>
      <w:r w:rsidR="00890B4E">
        <w:t xml:space="preserve">                                             (1)</w:t>
      </w:r>
    </w:p>
    <w:p w:rsidR="00890B4E" w:rsidRDefault="00890B4E" w:rsidP="002F1E21">
      <w:pPr>
        <w:pStyle w:val="Heading"/>
      </w:pPr>
      <w:r>
        <w:t>Model block diagram</w:t>
      </w:r>
    </w:p>
    <w:p w:rsidR="00F47757" w:rsidRPr="00F47757" w:rsidRDefault="00342241" w:rsidP="00F47757">
      <w:r>
        <w:object w:dxaOrig="9285" w:dyaOrig="1725">
          <v:shape id="_x0000_i1048" type="#_x0000_t75" style="width:463.15pt;height:86.5pt" o:ole="">
            <v:imagedata r:id="rId54" o:title=""/>
          </v:shape>
          <o:OLEObject Type="Embed" ProgID="Visio.Drawing.15" ShapeID="_x0000_i1048" DrawAspect="Content" ObjectID="_1614512119" r:id="rId55"/>
        </w:object>
      </w:r>
    </w:p>
    <w:p w:rsidR="004428B3" w:rsidRDefault="00D25639" w:rsidP="004428B3">
      <w:pPr>
        <w:pStyle w:val="Heading1"/>
      </w:pPr>
      <w:r>
        <w:br w:type="page"/>
      </w:r>
    </w:p>
    <w:p w:rsidR="004428B3" w:rsidRDefault="004428B3" w:rsidP="004428B3">
      <w:pPr>
        <w:pStyle w:val="Heading1"/>
      </w:pPr>
      <w:bookmarkStart w:id="10" w:name="_Toc518998543"/>
      <w:r>
        <w:lastRenderedPageBreak/>
        <w:t xml:space="preserve">Inverter </w:t>
      </w:r>
      <w:r w:rsidR="00C339D8">
        <w:t>T</w:t>
      </w:r>
      <w:r>
        <w:t>erminal</w:t>
      </w:r>
      <w:r w:rsidR="00583A74">
        <w:t xml:space="preserve"> - </w:t>
      </w:r>
      <w:r w:rsidR="007B1C4A">
        <w:t>v</w:t>
      </w:r>
      <w:r w:rsidR="00583A74">
        <w:t>oltage</w:t>
      </w:r>
      <w:bookmarkEnd w:id="10"/>
    </w:p>
    <w:p w:rsidR="004428B3" w:rsidRDefault="004428B3" w:rsidP="004428B3">
      <w:pPr>
        <w:pStyle w:val="Heading"/>
      </w:pPr>
      <w:r>
        <w:t>Model description</w:t>
      </w:r>
    </w:p>
    <w:p w:rsidR="004428B3" w:rsidRDefault="004428B3" w:rsidP="004428B3">
      <w:pPr>
        <w:rPr>
          <w:szCs w:val="24"/>
        </w:rPr>
      </w:pPr>
      <w:r>
        <w:rPr>
          <w:szCs w:val="24"/>
        </w:rPr>
        <w:t>Type: Steady state</w:t>
      </w:r>
    </w:p>
    <w:p w:rsidR="004428B3" w:rsidRPr="00F83A0A" w:rsidRDefault="004428B3" w:rsidP="004428B3">
      <w:pPr>
        <w:rPr>
          <w:szCs w:val="24"/>
        </w:rPr>
      </w:pPr>
      <w:r>
        <w:rPr>
          <w:szCs w:val="24"/>
        </w:rPr>
        <w:t>Function: Calculates voltage at inverter terminals (before filter).</w:t>
      </w:r>
    </w:p>
    <w:p w:rsidR="004428B3" w:rsidRDefault="004428B3" w:rsidP="004428B3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3510"/>
      </w:tblGrid>
      <w:tr w:rsidR="00284F3C" w:rsidTr="00284F3C">
        <w:tc>
          <w:tcPr>
            <w:tcW w:w="1345" w:type="dxa"/>
          </w:tcPr>
          <w:p w:rsidR="00284F3C" w:rsidRDefault="00284F3C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284F3C" w:rsidRDefault="00284F3C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284F3C" w:rsidRDefault="00284F3C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510" w:type="dxa"/>
          </w:tcPr>
          <w:p w:rsidR="00284F3C" w:rsidRDefault="00284F3C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284F3C" w:rsidTr="00284F3C">
        <w:tc>
          <w:tcPr>
            <w:tcW w:w="1345" w:type="dxa"/>
          </w:tcPr>
          <w:p w:rsidR="00284F3C" w:rsidRDefault="007D5219" w:rsidP="004428B3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284F3C" w:rsidRDefault="00284F3C" w:rsidP="009547C6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9547C6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510" w:type="dxa"/>
          </w:tcPr>
          <w:p w:rsidR="00284F3C" w:rsidRDefault="00284F3C" w:rsidP="00284F3C">
            <w:pPr>
              <w:rPr>
                <w:szCs w:val="24"/>
              </w:rPr>
            </w:pPr>
            <w:r>
              <w:rPr>
                <w:szCs w:val="24"/>
              </w:rPr>
              <w:t>VSC Inverter - current controller</w:t>
            </w:r>
          </w:p>
        </w:tc>
      </w:tr>
      <w:tr w:rsidR="00284F3C" w:rsidTr="00284F3C">
        <w:tc>
          <w:tcPr>
            <w:tcW w:w="1345" w:type="dxa"/>
          </w:tcPr>
          <w:p w:rsidR="00284F3C" w:rsidRDefault="007D5219" w:rsidP="009547C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284F3C" w:rsidRDefault="00284F3C" w:rsidP="009547C6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9547C6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510" w:type="dxa"/>
          </w:tcPr>
          <w:p w:rsidR="00284F3C" w:rsidRDefault="00284F3C" w:rsidP="00284F3C">
            <w:pPr>
              <w:rPr>
                <w:szCs w:val="24"/>
              </w:rPr>
            </w:pPr>
            <w:r w:rsidRPr="00284F3C">
              <w:rPr>
                <w:szCs w:val="24"/>
              </w:rPr>
              <w:t>DC Link Capacitor - voltage</w:t>
            </w:r>
          </w:p>
        </w:tc>
      </w:tr>
    </w:tbl>
    <w:p w:rsidR="004428B3" w:rsidRDefault="004428B3" w:rsidP="004428B3">
      <w:pPr>
        <w:pStyle w:val="Heading"/>
      </w:pPr>
      <w:r>
        <w:t>Model equations</w:t>
      </w:r>
    </w:p>
    <w:p w:rsidR="004428B3" w:rsidRDefault="00D90F44" w:rsidP="004428B3">
      <w:pPr>
        <w:pStyle w:val="Equations"/>
      </w:pPr>
      <w:r w:rsidRPr="004428B3">
        <w:rPr>
          <w:position w:val="-28"/>
        </w:rPr>
        <w:object w:dxaOrig="1939" w:dyaOrig="680">
          <v:shape id="_x0000_i1071" type="#_x0000_t75" style="width:98.35pt;height:34.4pt" o:ole="">
            <v:imagedata r:id="rId56" o:title=""/>
          </v:shape>
          <o:OLEObject Type="Embed" ProgID="Equation.DSMT4" ShapeID="_x0000_i1071" DrawAspect="Content" ObjectID="_1614512120" r:id="rId57"/>
        </w:object>
      </w:r>
      <w:r w:rsidR="004428B3">
        <w:t xml:space="preserve">                                                                                                                              (1)</w:t>
      </w:r>
    </w:p>
    <w:p w:rsidR="004428B3" w:rsidRDefault="004428B3" w:rsidP="004428B3">
      <w:pPr>
        <w:pStyle w:val="Heading"/>
      </w:pPr>
      <w:r>
        <w:t>Model block diagram</w:t>
      </w:r>
    </w:p>
    <w:p w:rsidR="004428B3" w:rsidRDefault="00342241" w:rsidP="004428B3">
      <w:r>
        <w:object w:dxaOrig="9285" w:dyaOrig="1725">
          <v:shape id="_x0000_i1050" type="#_x0000_t75" style="width:463.15pt;height:86.5pt" o:ole="">
            <v:imagedata r:id="rId58" o:title=""/>
          </v:shape>
          <o:OLEObject Type="Embed" ProgID="Visio.Drawing.15" ShapeID="_x0000_i1050" DrawAspect="Content" ObjectID="_1614512121" r:id="rId59"/>
        </w:object>
      </w:r>
    </w:p>
    <w:p w:rsidR="004428B3" w:rsidRDefault="004428B3" w:rsidP="004428B3">
      <w:pPr>
        <w:rPr>
          <w:rFonts w:eastAsiaTheme="majorEastAsia" w:cstheme="majorBidi"/>
          <w:szCs w:val="40"/>
        </w:rPr>
      </w:pPr>
      <w:r>
        <w:br w:type="page"/>
      </w:r>
    </w:p>
    <w:p w:rsidR="000A4491" w:rsidRDefault="000A4491" w:rsidP="00DC2A9C">
      <w:pPr>
        <w:pStyle w:val="Heading1"/>
      </w:pPr>
      <w:bookmarkStart w:id="11" w:name="_Toc518998544"/>
      <w:r>
        <w:lastRenderedPageBreak/>
        <w:t>PCC</w:t>
      </w:r>
      <w:r w:rsidR="004428B3">
        <w:t xml:space="preserve"> </w:t>
      </w:r>
      <w:r w:rsidR="00041692">
        <w:t xml:space="preserve">LV </w:t>
      </w:r>
      <w:r w:rsidR="004428B3">
        <w:t>s</w:t>
      </w:r>
      <w:r w:rsidR="00041692">
        <w:t>ide</w:t>
      </w:r>
      <w:r w:rsidR="00A40FF2">
        <w:t xml:space="preserve"> - </w:t>
      </w:r>
      <w:r w:rsidR="007B1C4A">
        <w:t>v</w:t>
      </w:r>
      <w:r w:rsidR="00A40FF2">
        <w:t>oltage</w:t>
      </w:r>
      <w:bookmarkEnd w:id="11"/>
    </w:p>
    <w:p w:rsidR="000A4491" w:rsidRDefault="000A4491" w:rsidP="002F1E21">
      <w:pPr>
        <w:pStyle w:val="Heading"/>
      </w:pPr>
      <w:r>
        <w:t>Model description</w:t>
      </w:r>
    </w:p>
    <w:p w:rsidR="000A4491" w:rsidRDefault="000A4491" w:rsidP="000A4491">
      <w:pPr>
        <w:rPr>
          <w:szCs w:val="24"/>
        </w:rPr>
      </w:pPr>
      <w:r>
        <w:rPr>
          <w:szCs w:val="24"/>
        </w:rPr>
        <w:t>Type: Steady state</w:t>
      </w:r>
    </w:p>
    <w:p w:rsidR="000A4491" w:rsidRPr="00F83A0A" w:rsidRDefault="000A4491" w:rsidP="000A4491">
      <w:pPr>
        <w:rPr>
          <w:szCs w:val="24"/>
        </w:rPr>
      </w:pPr>
      <w:r>
        <w:rPr>
          <w:szCs w:val="24"/>
        </w:rPr>
        <w:t>Function: Calculates voltage at point of common coupling between inverter and grid.</w:t>
      </w:r>
    </w:p>
    <w:p w:rsidR="000A4491" w:rsidRDefault="000A4491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859"/>
        <w:gridCol w:w="1286"/>
        <w:gridCol w:w="4590"/>
      </w:tblGrid>
      <w:tr w:rsidR="000A4491" w:rsidTr="00CD0EDE">
        <w:tc>
          <w:tcPr>
            <w:tcW w:w="1260" w:type="dxa"/>
          </w:tcPr>
          <w:p w:rsidR="000A4491" w:rsidRDefault="000A449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859" w:type="dxa"/>
          </w:tcPr>
          <w:p w:rsidR="000A4491" w:rsidRDefault="000A449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286" w:type="dxa"/>
          </w:tcPr>
          <w:p w:rsidR="000A4491" w:rsidRDefault="000A449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590" w:type="dxa"/>
          </w:tcPr>
          <w:p w:rsidR="000A4491" w:rsidRDefault="000A449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0A4491" w:rsidTr="00CD0EDE">
        <w:tc>
          <w:tcPr>
            <w:tcW w:w="1260" w:type="dxa"/>
          </w:tcPr>
          <w:p w:rsidR="000A4491" w:rsidRDefault="007D5219" w:rsidP="00342241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59" w:type="dxa"/>
          </w:tcPr>
          <w:p w:rsidR="000A4491" w:rsidRDefault="008911BB" w:rsidP="00CD0EDE">
            <w:pPr>
              <w:rPr>
                <w:szCs w:val="24"/>
              </w:rPr>
            </w:pPr>
            <w:r w:rsidRPr="008911BB">
              <w:rPr>
                <w:szCs w:val="24"/>
              </w:rPr>
              <w:t>0.00038+0.0112j</w:t>
            </w:r>
          </w:p>
        </w:tc>
        <w:tc>
          <w:tcPr>
            <w:tcW w:w="1286" w:type="dxa"/>
          </w:tcPr>
          <w:p w:rsidR="000A4491" w:rsidRDefault="000A4491" w:rsidP="000600F7">
            <w:pPr>
              <w:rPr>
                <w:szCs w:val="24"/>
              </w:rPr>
            </w:pPr>
            <w:r>
              <w:rPr>
                <w:szCs w:val="24"/>
              </w:rPr>
              <w:t>Ohm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4590" w:type="dxa"/>
          </w:tcPr>
          <w:p w:rsidR="000A4491" w:rsidRDefault="00342241" w:rsidP="00100862">
            <w:pPr>
              <w:rPr>
                <w:szCs w:val="24"/>
              </w:rPr>
            </w:pPr>
            <w:r>
              <w:rPr>
                <w:szCs w:val="24"/>
              </w:rPr>
              <w:t xml:space="preserve">Transformer </w:t>
            </w:r>
            <w:r w:rsidR="00100862">
              <w:rPr>
                <w:szCs w:val="24"/>
              </w:rPr>
              <w:t>equivalent circuit</w:t>
            </w:r>
            <w:r>
              <w:rPr>
                <w:szCs w:val="24"/>
              </w:rPr>
              <w:t xml:space="preserve"> (referred to primary)</w:t>
            </w:r>
          </w:p>
        </w:tc>
      </w:tr>
      <w:tr w:rsidR="000A4491" w:rsidTr="00CD0EDE">
        <w:trPr>
          <w:trHeight w:val="323"/>
        </w:trPr>
        <w:tc>
          <w:tcPr>
            <w:tcW w:w="1260" w:type="dxa"/>
          </w:tcPr>
          <w:p w:rsidR="000A4491" w:rsidRDefault="007D5219" w:rsidP="00342241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59" w:type="dxa"/>
          </w:tcPr>
          <w:p w:rsidR="000A4491" w:rsidRDefault="008911BB" w:rsidP="00CD0EDE">
            <w:pPr>
              <w:rPr>
                <w:szCs w:val="24"/>
              </w:rPr>
            </w:pPr>
            <w:r w:rsidRPr="008911BB">
              <w:rPr>
                <w:szCs w:val="24"/>
              </w:rPr>
              <w:t>0.322+1.108j</w:t>
            </w:r>
          </w:p>
        </w:tc>
        <w:tc>
          <w:tcPr>
            <w:tcW w:w="1286" w:type="dxa"/>
          </w:tcPr>
          <w:p w:rsidR="000A4491" w:rsidRDefault="000A4491" w:rsidP="000600F7">
            <w:pPr>
              <w:rPr>
                <w:szCs w:val="24"/>
              </w:rPr>
            </w:pPr>
            <w:r>
              <w:rPr>
                <w:szCs w:val="24"/>
              </w:rPr>
              <w:t>Ohm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4590" w:type="dxa"/>
          </w:tcPr>
          <w:p w:rsidR="000A4491" w:rsidRDefault="00342241" w:rsidP="00764523">
            <w:pPr>
              <w:ind w:left="720" w:hanging="720"/>
              <w:rPr>
                <w:szCs w:val="24"/>
              </w:rPr>
            </w:pPr>
            <w:r>
              <w:rPr>
                <w:szCs w:val="24"/>
              </w:rPr>
              <w:t>Transmission line impedance</w:t>
            </w:r>
            <w:r w:rsidR="00100862">
              <w:rPr>
                <w:szCs w:val="24"/>
              </w:rPr>
              <w:t xml:space="preserve"> (</w:t>
            </w:r>
            <w:r w:rsidR="00764523">
              <w:rPr>
                <w:szCs w:val="24"/>
              </w:rPr>
              <w:t>20</w:t>
            </w:r>
            <w:r w:rsidR="00100862">
              <w:rPr>
                <w:szCs w:val="24"/>
              </w:rPr>
              <w:t xml:space="preserve"> km length)</w:t>
            </w:r>
          </w:p>
        </w:tc>
      </w:tr>
      <w:tr w:rsidR="00945512" w:rsidTr="00CD0EDE">
        <w:tc>
          <w:tcPr>
            <w:tcW w:w="1260" w:type="dxa"/>
          </w:tcPr>
          <w:p w:rsidR="00945512" w:rsidRDefault="00945512" w:rsidP="00945512">
            <w:pPr>
              <w:rPr>
                <w:rFonts w:eastAsia="STKaiti" w:cs="Tahoma"/>
                <w:szCs w:val="24"/>
              </w:rPr>
            </w:pPr>
            <m:oMathPara>
              <m:oMath>
                <m:r>
                  <w:rPr>
                    <w:rFonts w:ascii="Cambria Math" w:eastAsia="STKaiti" w:hAnsi="Cambria Math" w:cs="Tahoma"/>
                    <w:szCs w:val="24"/>
                  </w:rPr>
                  <m:t>a</m:t>
                </m:r>
              </m:oMath>
            </m:oMathPara>
          </w:p>
        </w:tc>
        <w:tc>
          <w:tcPr>
            <w:tcW w:w="1859" w:type="dxa"/>
          </w:tcPr>
          <w:p w:rsidR="00945512" w:rsidRPr="008911BB" w:rsidRDefault="00945512" w:rsidP="008911BB">
            <w:pPr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286" w:type="dxa"/>
          </w:tcPr>
          <w:p w:rsidR="00945512" w:rsidRDefault="00945512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4590" w:type="dxa"/>
          </w:tcPr>
          <w:p w:rsidR="00945512" w:rsidRDefault="00945512" w:rsidP="00764523">
            <w:pPr>
              <w:ind w:left="720" w:hanging="720"/>
              <w:rPr>
                <w:szCs w:val="24"/>
              </w:rPr>
            </w:pPr>
            <w:r>
              <w:rPr>
                <w:szCs w:val="24"/>
              </w:rPr>
              <w:t>Transformer ratio</w:t>
            </w:r>
          </w:p>
        </w:tc>
      </w:tr>
    </w:tbl>
    <w:p w:rsidR="000A4491" w:rsidRDefault="000A4491" w:rsidP="002F1E21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3240"/>
      </w:tblGrid>
      <w:tr w:rsidR="00284F3C" w:rsidTr="00284F3C">
        <w:tc>
          <w:tcPr>
            <w:tcW w:w="1345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24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284F3C" w:rsidTr="00284F3C">
        <w:tc>
          <w:tcPr>
            <w:tcW w:w="1345" w:type="dxa"/>
          </w:tcPr>
          <w:p w:rsidR="00284F3C" w:rsidRDefault="007D5219" w:rsidP="00C03FE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A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240" w:type="dxa"/>
          </w:tcPr>
          <w:p w:rsidR="00284F3C" w:rsidRDefault="00284F3C" w:rsidP="000600F7">
            <w:pPr>
              <w:rPr>
                <w:szCs w:val="24"/>
              </w:rPr>
            </w:pPr>
            <w:r w:rsidRPr="00CD0EDE">
              <w:rPr>
                <w:szCs w:val="24"/>
              </w:rPr>
              <w:t>VSC Inverter - current</w:t>
            </w:r>
          </w:p>
        </w:tc>
      </w:tr>
      <w:tr w:rsidR="00284F3C" w:rsidTr="00284F3C">
        <w:tc>
          <w:tcPr>
            <w:tcW w:w="1345" w:type="dxa"/>
          </w:tcPr>
          <w:p w:rsidR="00284F3C" w:rsidRDefault="007D5219" w:rsidP="000600F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240" w:type="dxa"/>
          </w:tcPr>
          <w:p w:rsidR="00284F3C" w:rsidRDefault="00284F3C" w:rsidP="00284F3C">
            <w:pPr>
              <w:rPr>
                <w:szCs w:val="24"/>
              </w:rPr>
            </w:pPr>
            <w:r>
              <w:rPr>
                <w:szCs w:val="24"/>
              </w:rPr>
              <w:t>Grid voltage source - voltage</w:t>
            </w:r>
          </w:p>
        </w:tc>
      </w:tr>
    </w:tbl>
    <w:p w:rsidR="000A4491" w:rsidRDefault="000A4491" w:rsidP="005B495C">
      <w:pPr>
        <w:pStyle w:val="Heading"/>
      </w:pPr>
      <w:r>
        <w:t>Model equations</w:t>
      </w:r>
    </w:p>
    <w:p w:rsidR="000A4491" w:rsidRDefault="00701CA5" w:rsidP="000C417C">
      <w:pPr>
        <w:pStyle w:val="Equations"/>
      </w:pPr>
      <w:r w:rsidRPr="00A92E02">
        <w:rPr>
          <w:position w:val="-24"/>
        </w:rPr>
        <w:object w:dxaOrig="3460" w:dyaOrig="999">
          <v:shape id="_x0000_i1051" type="#_x0000_t75" style="width:174.65pt;height:50.5pt" o:ole="">
            <v:imagedata r:id="rId60" o:title=""/>
          </v:shape>
          <o:OLEObject Type="Embed" ProgID="Equation.DSMT4" ShapeID="_x0000_i1051" DrawAspect="Content" ObjectID="_1614512122" r:id="rId61"/>
        </w:object>
      </w:r>
      <w:r w:rsidR="000A4491">
        <w:t xml:space="preserve">   </w:t>
      </w:r>
      <w:r w:rsidR="00A92E02">
        <w:t xml:space="preserve">                    </w:t>
      </w:r>
      <w:r w:rsidR="00DA63DF">
        <w:t xml:space="preserve">                                                         </w:t>
      </w:r>
      <w:r w:rsidR="000C417C">
        <w:t xml:space="preserve">       </w:t>
      </w:r>
      <w:r w:rsidR="00DA63DF">
        <w:t xml:space="preserve"> </w:t>
      </w:r>
      <w:r w:rsidR="000A4491">
        <w:t>(1)</w:t>
      </w:r>
    </w:p>
    <w:p w:rsidR="00A92E02" w:rsidRDefault="00A92E02" w:rsidP="000A4491">
      <w:pPr>
        <w:pStyle w:val="Equations"/>
      </w:pPr>
    </w:p>
    <w:p w:rsidR="000A4491" w:rsidRDefault="000A4491" w:rsidP="002F1E21">
      <w:pPr>
        <w:pStyle w:val="Heading"/>
      </w:pPr>
      <w:r>
        <w:t>Model block diagram</w:t>
      </w:r>
    </w:p>
    <w:p w:rsidR="000A4491" w:rsidRDefault="007D48FB" w:rsidP="000A4491">
      <w:r>
        <w:object w:dxaOrig="9285" w:dyaOrig="1726">
          <v:shape id="_x0000_i1052" type="#_x0000_t75" style="width:463.15pt;height:85.95pt" o:ole="">
            <v:imagedata r:id="rId62" o:title=""/>
          </v:shape>
          <o:OLEObject Type="Embed" ProgID="Visio.Drawing.15" ShapeID="_x0000_i1052" DrawAspect="Content" ObjectID="_1614512123" r:id="rId63"/>
        </w:object>
      </w:r>
    </w:p>
    <w:p w:rsidR="00D25639" w:rsidRDefault="00D25639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25639" w:rsidRDefault="00CD0EDE" w:rsidP="00DC2A9C">
      <w:pPr>
        <w:pStyle w:val="Heading1"/>
      </w:pPr>
      <w:bookmarkStart w:id="12" w:name="_Toc518998545"/>
      <w:r>
        <w:lastRenderedPageBreak/>
        <w:t xml:space="preserve">VSC </w:t>
      </w:r>
      <w:r w:rsidR="001C4933">
        <w:t>Inverter</w:t>
      </w:r>
      <w:r>
        <w:t xml:space="preserve"> - current</w:t>
      </w:r>
      <w:bookmarkEnd w:id="12"/>
    </w:p>
    <w:p w:rsidR="00D25639" w:rsidRDefault="00D25639" w:rsidP="002F1E21">
      <w:pPr>
        <w:pStyle w:val="Heading"/>
      </w:pPr>
      <w:r>
        <w:t>Model description</w:t>
      </w:r>
    </w:p>
    <w:p w:rsidR="00D25639" w:rsidRDefault="00D25639" w:rsidP="00D25639">
      <w:pPr>
        <w:rPr>
          <w:szCs w:val="24"/>
        </w:rPr>
      </w:pPr>
      <w:r>
        <w:rPr>
          <w:szCs w:val="24"/>
        </w:rPr>
        <w:t>Type: Dynamic</w:t>
      </w:r>
    </w:p>
    <w:p w:rsidR="00D25639" w:rsidRPr="00F83A0A" w:rsidRDefault="00D82A56" w:rsidP="00D25639">
      <w:pPr>
        <w:rPr>
          <w:szCs w:val="24"/>
        </w:rPr>
      </w:pPr>
      <w:r>
        <w:rPr>
          <w:szCs w:val="24"/>
        </w:rPr>
        <w:t xml:space="preserve">Functions: </w:t>
      </w:r>
      <w:r w:rsidR="002534B0">
        <w:rPr>
          <w:szCs w:val="24"/>
        </w:rPr>
        <w:t>Calculates inverter current</w:t>
      </w:r>
      <w:r>
        <w:rPr>
          <w:szCs w:val="24"/>
        </w:rPr>
        <w:t>.</w:t>
      </w:r>
    </w:p>
    <w:p w:rsidR="00D25639" w:rsidRDefault="00D25639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D25639" w:rsidTr="000600F7">
        <w:tc>
          <w:tcPr>
            <w:tcW w:w="126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D25639" w:rsidTr="000600F7">
        <w:tc>
          <w:tcPr>
            <w:tcW w:w="1260" w:type="dxa"/>
          </w:tcPr>
          <w:p w:rsidR="00D25639" w:rsidRDefault="007D5219" w:rsidP="008743EC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0.01</w:t>
            </w:r>
          </w:p>
        </w:tc>
        <w:tc>
          <w:tcPr>
            <w:tcW w:w="1350" w:type="dxa"/>
          </w:tcPr>
          <w:p w:rsidR="00D25639" w:rsidRDefault="00A01F4C" w:rsidP="000600F7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</w:p>
        </w:tc>
        <w:tc>
          <w:tcPr>
            <w:tcW w:w="3150" w:type="dxa"/>
          </w:tcPr>
          <w:p w:rsidR="00D25639" w:rsidRDefault="008743EC" w:rsidP="008743EC">
            <w:pPr>
              <w:rPr>
                <w:szCs w:val="24"/>
              </w:rPr>
            </w:pPr>
            <w:r>
              <w:rPr>
                <w:szCs w:val="24"/>
              </w:rPr>
              <w:t>Filter inductance</w:t>
            </w:r>
          </w:p>
        </w:tc>
      </w:tr>
      <w:tr w:rsidR="00D25639" w:rsidTr="000600F7">
        <w:tc>
          <w:tcPr>
            <w:tcW w:w="1260" w:type="dxa"/>
          </w:tcPr>
          <w:p w:rsidR="00D25639" w:rsidRDefault="007D5219" w:rsidP="008743EC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50" w:type="dxa"/>
          </w:tcPr>
          <w:p w:rsidR="00D25639" w:rsidRDefault="00A01F4C" w:rsidP="000600F7">
            <w:pPr>
              <w:rPr>
                <w:szCs w:val="24"/>
              </w:rPr>
            </w:pPr>
            <w:r>
              <w:rPr>
                <w:szCs w:val="24"/>
              </w:rPr>
              <w:t>Ohm</w:t>
            </w:r>
          </w:p>
        </w:tc>
        <w:tc>
          <w:tcPr>
            <w:tcW w:w="315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Filter resistance</w:t>
            </w:r>
          </w:p>
        </w:tc>
      </w:tr>
    </w:tbl>
    <w:p w:rsidR="00D25639" w:rsidRDefault="00D25639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D25639" w:rsidTr="000600F7">
        <w:tc>
          <w:tcPr>
            <w:tcW w:w="126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D25639" w:rsidTr="000600F7">
        <w:tc>
          <w:tcPr>
            <w:tcW w:w="1260" w:type="dxa"/>
          </w:tcPr>
          <w:p w:rsidR="00D25639" w:rsidRDefault="007D5219" w:rsidP="008743EC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027228">
              <w:rPr>
                <w:szCs w:val="24"/>
              </w:rPr>
              <w:t xml:space="preserve"> (</w:t>
            </w:r>
            <w:proofErr w:type="spellStart"/>
            <w:r w:rsidR="00027228">
              <w:rPr>
                <w:szCs w:val="24"/>
              </w:rPr>
              <w:t>p.u</w:t>
            </w:r>
            <w:proofErr w:type="spellEnd"/>
            <w:r w:rsidR="00027228">
              <w:rPr>
                <w:szCs w:val="24"/>
              </w:rPr>
              <w:t>.)</w:t>
            </w:r>
          </w:p>
        </w:tc>
        <w:tc>
          <w:tcPr>
            <w:tcW w:w="3150" w:type="dxa"/>
          </w:tcPr>
          <w:p w:rsidR="00D25639" w:rsidRDefault="008743EC" w:rsidP="008743EC">
            <w:pPr>
              <w:rPr>
                <w:szCs w:val="24"/>
              </w:rPr>
            </w:pPr>
            <w:r>
              <w:rPr>
                <w:szCs w:val="24"/>
              </w:rPr>
              <w:t>Inverter current – real</w:t>
            </w:r>
          </w:p>
        </w:tc>
      </w:tr>
      <w:tr w:rsidR="00D25639" w:rsidTr="000600F7">
        <w:tc>
          <w:tcPr>
            <w:tcW w:w="1260" w:type="dxa"/>
          </w:tcPr>
          <w:p w:rsidR="00D25639" w:rsidRDefault="007D5219" w:rsidP="000600F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027228">
              <w:rPr>
                <w:szCs w:val="24"/>
              </w:rPr>
              <w:t xml:space="preserve"> (</w:t>
            </w:r>
            <w:proofErr w:type="spellStart"/>
            <w:r w:rsidR="00027228">
              <w:rPr>
                <w:szCs w:val="24"/>
              </w:rPr>
              <w:t>p.u</w:t>
            </w:r>
            <w:proofErr w:type="spellEnd"/>
            <w:r w:rsidR="00027228">
              <w:rPr>
                <w:szCs w:val="24"/>
              </w:rPr>
              <w:t>.)</w:t>
            </w:r>
          </w:p>
        </w:tc>
        <w:tc>
          <w:tcPr>
            <w:tcW w:w="315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Inverter current – imag</w:t>
            </w:r>
            <w:r w:rsidR="00247CE9">
              <w:rPr>
                <w:szCs w:val="24"/>
              </w:rPr>
              <w:t>inary</w:t>
            </w:r>
          </w:p>
        </w:tc>
      </w:tr>
    </w:tbl>
    <w:p w:rsidR="00D25639" w:rsidRDefault="00D25639" w:rsidP="002F1E21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3600"/>
      </w:tblGrid>
      <w:tr w:rsidR="00AC57CF" w:rsidTr="00CA7383">
        <w:tc>
          <w:tcPr>
            <w:tcW w:w="1345" w:type="dxa"/>
          </w:tcPr>
          <w:p w:rsidR="00AC57CF" w:rsidRDefault="00AC57CF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AC57CF" w:rsidRDefault="00AC57CF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AC57CF" w:rsidRDefault="00AC57CF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600" w:type="dxa"/>
          </w:tcPr>
          <w:p w:rsidR="00AC57CF" w:rsidRDefault="00AC57CF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AC57CF" w:rsidTr="00CA7383">
        <w:tc>
          <w:tcPr>
            <w:tcW w:w="1345" w:type="dxa"/>
          </w:tcPr>
          <w:p w:rsidR="00AC57CF" w:rsidRDefault="007D5219" w:rsidP="00916A5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AC57CF" w:rsidRDefault="00AC57CF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AC57CF" w:rsidRDefault="00AC57CF" w:rsidP="00916A57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60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PCC LV side - voltage</w:t>
            </w:r>
          </w:p>
        </w:tc>
      </w:tr>
      <w:tr w:rsidR="00AC57CF" w:rsidTr="00CA7383">
        <w:tc>
          <w:tcPr>
            <w:tcW w:w="1345" w:type="dxa"/>
          </w:tcPr>
          <w:p w:rsidR="00AC57CF" w:rsidRDefault="007D5219" w:rsidP="00E56605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t_a,b,c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600" w:type="dxa"/>
          </w:tcPr>
          <w:p w:rsidR="00AC57CF" w:rsidRDefault="00AC57CF" w:rsidP="00E56605">
            <w:pPr>
              <w:rPr>
                <w:szCs w:val="24"/>
              </w:rPr>
            </w:pPr>
            <w:r w:rsidRPr="00AC57CF">
              <w:rPr>
                <w:szCs w:val="24"/>
              </w:rPr>
              <w:t>Inverter terminal - voltage</w:t>
            </w:r>
          </w:p>
        </w:tc>
      </w:tr>
      <w:tr w:rsidR="00AC57CF" w:rsidTr="00CA7383">
        <w:tc>
          <w:tcPr>
            <w:tcW w:w="1345" w:type="dxa"/>
          </w:tcPr>
          <w:p w:rsidR="00AC57CF" w:rsidRDefault="007D5219" w:rsidP="00E56605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600" w:type="dxa"/>
          </w:tcPr>
          <w:p w:rsidR="00AC57CF" w:rsidRDefault="00AC57CF" w:rsidP="00E56605">
            <w:pPr>
              <w:rPr>
                <w:szCs w:val="24"/>
              </w:rPr>
            </w:pPr>
            <w:r w:rsidRPr="00722A3F">
              <w:rPr>
                <w:szCs w:val="24"/>
              </w:rPr>
              <w:t>VSC Inverter - current controller</w:t>
            </w:r>
          </w:p>
        </w:tc>
      </w:tr>
      <w:tr w:rsidR="00AC57CF" w:rsidTr="00CA7383">
        <w:tc>
          <w:tcPr>
            <w:tcW w:w="1345" w:type="dxa"/>
          </w:tcPr>
          <w:p w:rsidR="00AC57CF" w:rsidRDefault="007D5219" w:rsidP="000132D0">
            <w:pPr>
              <w:rPr>
                <w:rFonts w:ascii="Candara" w:eastAsia="STKaiti" w:hAnsi="Candara" w:cs="Tahom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  <w:szCs w:val="24"/>
                      </w:rPr>
                      <m:t>PLL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376.0</w:t>
            </w:r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3600" w:type="dxa"/>
          </w:tcPr>
          <w:p w:rsidR="00AC57CF" w:rsidRDefault="00AC57CF" w:rsidP="00E56605">
            <w:pPr>
              <w:rPr>
                <w:szCs w:val="24"/>
              </w:rPr>
            </w:pPr>
            <w:r w:rsidRPr="00722A3F">
              <w:rPr>
                <w:szCs w:val="24"/>
              </w:rPr>
              <w:t>VSC Inverter - PLL</w:t>
            </w:r>
          </w:p>
        </w:tc>
      </w:tr>
    </w:tbl>
    <w:p w:rsidR="00D25639" w:rsidRDefault="00D25639" w:rsidP="002F1E21">
      <w:pPr>
        <w:pStyle w:val="Heading"/>
      </w:pPr>
      <w:r>
        <w:t>Model equations</w:t>
      </w:r>
    </w:p>
    <w:p w:rsidR="00857B25" w:rsidRDefault="00D90F44" w:rsidP="00857B25">
      <w:pPr>
        <w:pStyle w:val="Equations"/>
      </w:pPr>
      <w:r w:rsidRPr="00857B25">
        <w:rPr>
          <w:position w:val="-64"/>
        </w:rPr>
        <w:object w:dxaOrig="5560" w:dyaOrig="1400">
          <v:shape id="_x0000_i1073" type="#_x0000_t75" style="width:278.35pt;height:68.8pt" o:ole="">
            <v:imagedata r:id="rId64" o:title=""/>
          </v:shape>
          <o:OLEObject Type="Embed" ProgID="Equation.DSMT4" ShapeID="_x0000_i1073" DrawAspect="Content" ObjectID="_1614512124" r:id="rId65"/>
        </w:object>
      </w:r>
      <w:r w:rsidR="00857B25">
        <w:t xml:space="preserve">                                                                    (1)</w:t>
      </w:r>
    </w:p>
    <w:p w:rsidR="00D25639" w:rsidRDefault="00D25639" w:rsidP="002F1E21">
      <w:pPr>
        <w:pStyle w:val="Heading"/>
      </w:pPr>
      <w:r>
        <w:t>Model block diagram</w:t>
      </w:r>
    </w:p>
    <w:p w:rsidR="00D25639" w:rsidRDefault="00D25639" w:rsidP="00D25639"/>
    <w:p w:rsidR="00D25639" w:rsidRDefault="00583A74" w:rsidP="00D25639">
      <w:r>
        <w:object w:dxaOrig="9285" w:dyaOrig="1725">
          <v:shape id="_x0000_i1054" type="#_x0000_t75" style="width:463.15pt;height:86.5pt" o:ole="">
            <v:imagedata r:id="rId66" o:title=""/>
          </v:shape>
          <o:OLEObject Type="Embed" ProgID="Visio.Drawing.15" ShapeID="_x0000_i1054" DrawAspect="Content" ObjectID="_1614512125" r:id="rId67"/>
        </w:object>
      </w:r>
    </w:p>
    <w:p w:rsidR="00D25639" w:rsidRDefault="00D25639" w:rsidP="00D25639"/>
    <w:p w:rsidR="00D25639" w:rsidRDefault="00D25639" w:rsidP="00D25639"/>
    <w:p w:rsidR="00AB7738" w:rsidRDefault="00AB7738" w:rsidP="00DC2A9C">
      <w:pPr>
        <w:pStyle w:val="Heading1"/>
      </w:pPr>
      <w:r>
        <w:br w:type="page"/>
      </w:r>
      <w:bookmarkStart w:id="13" w:name="_Toc518998546"/>
      <w:r w:rsidR="00C91B29">
        <w:lastRenderedPageBreak/>
        <w:t>Inverter</w:t>
      </w:r>
      <w:r w:rsidR="00583A74">
        <w:t xml:space="preserve"> Terminal -</w:t>
      </w:r>
      <w:r w:rsidR="00C91B29">
        <w:t xml:space="preserve"> </w:t>
      </w:r>
      <w:r w:rsidR="00206930">
        <w:t>p</w:t>
      </w:r>
      <w:r>
        <w:t xml:space="preserve">ower </w:t>
      </w:r>
      <w:r w:rsidR="00206930">
        <w:t>o</w:t>
      </w:r>
      <w:r>
        <w:t>utput</w:t>
      </w:r>
      <w:bookmarkEnd w:id="13"/>
    </w:p>
    <w:p w:rsidR="00AB7738" w:rsidRDefault="00AB7738" w:rsidP="00AB7738">
      <w:pPr>
        <w:pStyle w:val="Heading"/>
      </w:pPr>
      <w:r>
        <w:t>Model description</w:t>
      </w:r>
    </w:p>
    <w:p w:rsidR="00AB7738" w:rsidRDefault="00AB7738" w:rsidP="00AB7738">
      <w:pPr>
        <w:rPr>
          <w:szCs w:val="24"/>
        </w:rPr>
      </w:pPr>
      <w:r>
        <w:rPr>
          <w:szCs w:val="24"/>
        </w:rPr>
        <w:t>Type: Steady state</w:t>
      </w:r>
    </w:p>
    <w:p w:rsidR="00AB7738" w:rsidRPr="00F83A0A" w:rsidRDefault="00AB7738" w:rsidP="00AB7738">
      <w:pPr>
        <w:rPr>
          <w:szCs w:val="24"/>
        </w:rPr>
      </w:pPr>
      <w:r>
        <w:rPr>
          <w:szCs w:val="24"/>
        </w:rPr>
        <w:t xml:space="preserve">Function: Calculates </w:t>
      </w:r>
      <w:r w:rsidR="00C91B29">
        <w:rPr>
          <w:szCs w:val="24"/>
        </w:rPr>
        <w:t>active and reactive power output</w:t>
      </w:r>
      <w:r w:rsidR="00583A74">
        <w:rPr>
          <w:szCs w:val="24"/>
        </w:rPr>
        <w:t xml:space="preserve"> at inverter terminals</w:t>
      </w:r>
      <w:r w:rsidR="00C91B29">
        <w:rPr>
          <w:szCs w:val="24"/>
        </w:rPr>
        <w:t>.</w:t>
      </w:r>
    </w:p>
    <w:p w:rsidR="00AB7738" w:rsidRDefault="00AB7738" w:rsidP="00AB7738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990"/>
        <w:gridCol w:w="2979"/>
      </w:tblGrid>
      <w:tr w:rsidR="000D1C5D" w:rsidTr="000D1C5D">
        <w:tc>
          <w:tcPr>
            <w:tcW w:w="1345" w:type="dxa"/>
          </w:tcPr>
          <w:p w:rsidR="000D1C5D" w:rsidRDefault="000D1C5D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530" w:type="dxa"/>
          </w:tcPr>
          <w:p w:rsidR="000D1C5D" w:rsidRDefault="000D1C5D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0D1C5D" w:rsidRDefault="000D1C5D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979" w:type="dxa"/>
          </w:tcPr>
          <w:p w:rsidR="000D1C5D" w:rsidRDefault="000D1C5D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0D1C5D" w:rsidTr="000D1C5D">
        <w:tc>
          <w:tcPr>
            <w:tcW w:w="1345" w:type="dxa"/>
          </w:tcPr>
          <w:p w:rsidR="000D1C5D" w:rsidRDefault="00D90F44" w:rsidP="00D90F44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inv</m:t>
                    </m:r>
                  </m:sup>
                </m:sSubSup>
              </m:oMath>
            </m:oMathPara>
          </w:p>
        </w:tc>
        <w:tc>
          <w:tcPr>
            <w:tcW w:w="1530" w:type="dxa"/>
          </w:tcPr>
          <w:p w:rsidR="000D1C5D" w:rsidRDefault="000D1C5D" w:rsidP="00C40E7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0D1C5D" w:rsidRDefault="000D1C5D" w:rsidP="00C40E75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2979" w:type="dxa"/>
          </w:tcPr>
          <w:p w:rsidR="000D1C5D" w:rsidRDefault="000D1C5D" w:rsidP="00C40E75">
            <w:pPr>
              <w:rPr>
                <w:szCs w:val="24"/>
              </w:rPr>
            </w:pPr>
            <w:r w:rsidRPr="000D1C5D">
              <w:rPr>
                <w:szCs w:val="24"/>
              </w:rPr>
              <w:t>Inverter terminal - voltage</w:t>
            </w:r>
          </w:p>
        </w:tc>
      </w:tr>
      <w:tr w:rsidR="000D1C5D" w:rsidTr="000D1C5D">
        <w:tc>
          <w:tcPr>
            <w:tcW w:w="1345" w:type="dxa"/>
          </w:tcPr>
          <w:p w:rsidR="000D1C5D" w:rsidRDefault="007D5219" w:rsidP="00C40E7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0D1C5D" w:rsidRDefault="000D1C5D" w:rsidP="00C40E7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0D1C5D" w:rsidRDefault="000D1C5D" w:rsidP="00C91B29">
            <w:pPr>
              <w:rPr>
                <w:szCs w:val="24"/>
              </w:rPr>
            </w:pPr>
            <w:r>
              <w:rPr>
                <w:szCs w:val="24"/>
              </w:rPr>
              <w:t>A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2979" w:type="dxa"/>
          </w:tcPr>
          <w:p w:rsidR="000D1C5D" w:rsidRDefault="000D1C5D" w:rsidP="00C40E75">
            <w:pPr>
              <w:rPr>
                <w:szCs w:val="24"/>
              </w:rPr>
            </w:pPr>
            <w:r w:rsidRPr="000D1C5D">
              <w:rPr>
                <w:szCs w:val="24"/>
              </w:rPr>
              <w:t>VSC Inverter - current</w:t>
            </w:r>
          </w:p>
        </w:tc>
      </w:tr>
    </w:tbl>
    <w:p w:rsidR="00AB7738" w:rsidRDefault="00AB7738" w:rsidP="00AB7738">
      <w:pPr>
        <w:pStyle w:val="Heading"/>
      </w:pPr>
      <w:r>
        <w:t>Model equations</w:t>
      </w:r>
    </w:p>
    <w:p w:rsidR="00AB7738" w:rsidRDefault="00701CA5" w:rsidP="00AB7738">
      <w:pPr>
        <w:pStyle w:val="Equations"/>
      </w:pPr>
      <w:r w:rsidRPr="00AA30D2">
        <w:rPr>
          <w:position w:val="-40"/>
        </w:rPr>
        <w:object w:dxaOrig="3220" w:dyaOrig="920">
          <v:shape id="_x0000_i1055" type="#_x0000_t75" style="width:160.5pt;height:46.5pt" o:ole="">
            <v:imagedata r:id="rId68" o:title=""/>
          </v:shape>
          <o:OLEObject Type="Embed" ProgID="Equation.DSMT4" ShapeID="_x0000_i1055" DrawAspect="Content" ObjectID="_1614512126" r:id="rId69"/>
        </w:object>
      </w:r>
      <w:r w:rsidR="00AB7738">
        <w:t xml:space="preserve">                                                                 </w:t>
      </w:r>
      <w:r w:rsidR="00AA30D2">
        <w:t xml:space="preserve">                                               </w:t>
      </w:r>
      <w:r w:rsidR="00AB7738">
        <w:t xml:space="preserve">   (1)</w:t>
      </w:r>
    </w:p>
    <w:p w:rsidR="00AB7738" w:rsidRDefault="00AB7738" w:rsidP="00AB7738">
      <w:pPr>
        <w:pStyle w:val="Heading"/>
      </w:pPr>
      <w:r>
        <w:t>Model block diagram</w:t>
      </w:r>
    </w:p>
    <w:p w:rsidR="00421FD8" w:rsidRDefault="00A40FF2">
      <w:pPr>
        <w:spacing w:after="160" w:line="259" w:lineRule="auto"/>
      </w:pPr>
      <w:r>
        <w:object w:dxaOrig="9285" w:dyaOrig="1725">
          <v:shape id="_x0000_i1056" type="#_x0000_t75" style="width:463.5pt;height:86.5pt" o:ole="">
            <v:imagedata r:id="rId70" o:title=""/>
          </v:shape>
          <o:OLEObject Type="Embed" ProgID="Visio.Drawing.15" ShapeID="_x0000_i1056" DrawAspect="Content" ObjectID="_1614512127" r:id="rId71"/>
        </w:object>
      </w:r>
    </w:p>
    <w:p w:rsidR="00AB7738" w:rsidRDefault="00AB7738">
      <w:pPr>
        <w:spacing w:after="160" w:line="259" w:lineRule="auto"/>
      </w:pPr>
    </w:p>
    <w:p w:rsidR="00AB7738" w:rsidRDefault="00AB7738">
      <w:pPr>
        <w:spacing w:after="160" w:line="259" w:lineRule="auto"/>
      </w:pPr>
    </w:p>
    <w:p w:rsidR="00AB7738" w:rsidRDefault="00AB7738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40FF2" w:rsidRDefault="00A40FF2" w:rsidP="00A40FF2">
      <w:r>
        <w:br w:type="page"/>
      </w:r>
    </w:p>
    <w:p w:rsidR="00A40FF2" w:rsidRDefault="00206930" w:rsidP="00A40FF2">
      <w:pPr>
        <w:pStyle w:val="Heading1"/>
      </w:pPr>
      <w:bookmarkStart w:id="14" w:name="_Toc518998547"/>
      <w:r>
        <w:lastRenderedPageBreak/>
        <w:t>PCC LV side – p</w:t>
      </w:r>
      <w:r w:rsidR="00A40FF2">
        <w:t xml:space="preserve">ower </w:t>
      </w:r>
      <w:r>
        <w:t>o</w:t>
      </w:r>
      <w:r w:rsidR="00A40FF2">
        <w:t>utput</w:t>
      </w:r>
      <w:bookmarkEnd w:id="14"/>
    </w:p>
    <w:p w:rsidR="00A40FF2" w:rsidRDefault="00A40FF2" w:rsidP="00A40FF2">
      <w:pPr>
        <w:pStyle w:val="Heading"/>
      </w:pPr>
      <w:r>
        <w:t>Model description</w:t>
      </w:r>
    </w:p>
    <w:p w:rsidR="00A40FF2" w:rsidRDefault="00A40FF2" w:rsidP="00A40FF2">
      <w:pPr>
        <w:rPr>
          <w:szCs w:val="24"/>
        </w:rPr>
      </w:pPr>
      <w:r>
        <w:rPr>
          <w:szCs w:val="24"/>
        </w:rPr>
        <w:t>Type: Steady state</w:t>
      </w:r>
    </w:p>
    <w:p w:rsidR="00A40FF2" w:rsidRPr="00F83A0A" w:rsidRDefault="00A40FF2" w:rsidP="00A40FF2">
      <w:pPr>
        <w:rPr>
          <w:szCs w:val="24"/>
        </w:rPr>
      </w:pPr>
      <w:r>
        <w:rPr>
          <w:szCs w:val="24"/>
        </w:rPr>
        <w:t>Function: Calculates active and reactive power output at inverter terminals.</w:t>
      </w:r>
    </w:p>
    <w:p w:rsidR="00A40FF2" w:rsidRDefault="00A40FF2" w:rsidP="00A40FF2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080"/>
        <w:gridCol w:w="2520"/>
      </w:tblGrid>
      <w:tr w:rsidR="000D1C5D" w:rsidTr="000D1C5D">
        <w:tc>
          <w:tcPr>
            <w:tcW w:w="1345" w:type="dxa"/>
          </w:tcPr>
          <w:p w:rsidR="000D1C5D" w:rsidRDefault="000D1C5D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710" w:type="dxa"/>
          </w:tcPr>
          <w:p w:rsidR="000D1C5D" w:rsidRDefault="000D1C5D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080" w:type="dxa"/>
          </w:tcPr>
          <w:p w:rsidR="000D1C5D" w:rsidRDefault="000D1C5D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520" w:type="dxa"/>
          </w:tcPr>
          <w:p w:rsidR="000D1C5D" w:rsidRDefault="000D1C5D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0D1C5D" w:rsidTr="000D1C5D">
        <w:tc>
          <w:tcPr>
            <w:tcW w:w="1345" w:type="dxa"/>
          </w:tcPr>
          <w:p w:rsidR="000D1C5D" w:rsidRDefault="007D5219" w:rsidP="009547C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0D1C5D" w:rsidRDefault="000D1C5D" w:rsidP="009547C6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080" w:type="dxa"/>
          </w:tcPr>
          <w:p w:rsidR="000D1C5D" w:rsidRDefault="000D1C5D" w:rsidP="009547C6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2520" w:type="dxa"/>
          </w:tcPr>
          <w:p w:rsidR="000D1C5D" w:rsidRDefault="000D1C5D" w:rsidP="00E56605">
            <w:pPr>
              <w:rPr>
                <w:szCs w:val="24"/>
              </w:rPr>
            </w:pPr>
            <w:r w:rsidRPr="00E56605">
              <w:rPr>
                <w:szCs w:val="24"/>
              </w:rPr>
              <w:t>PCC LV side - voltage</w:t>
            </w:r>
          </w:p>
        </w:tc>
      </w:tr>
      <w:tr w:rsidR="000D1C5D" w:rsidTr="000D1C5D">
        <w:tc>
          <w:tcPr>
            <w:tcW w:w="1345" w:type="dxa"/>
          </w:tcPr>
          <w:p w:rsidR="000D1C5D" w:rsidRDefault="007D5219" w:rsidP="009547C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0D1C5D" w:rsidRDefault="000D1C5D" w:rsidP="009547C6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080" w:type="dxa"/>
          </w:tcPr>
          <w:p w:rsidR="000D1C5D" w:rsidRDefault="000D1C5D" w:rsidP="009547C6">
            <w:pPr>
              <w:rPr>
                <w:szCs w:val="24"/>
              </w:rPr>
            </w:pPr>
            <w:r>
              <w:rPr>
                <w:szCs w:val="24"/>
              </w:rPr>
              <w:t>A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2520" w:type="dxa"/>
          </w:tcPr>
          <w:p w:rsidR="000D1C5D" w:rsidRDefault="000D1C5D" w:rsidP="00E56605">
            <w:pPr>
              <w:rPr>
                <w:szCs w:val="24"/>
              </w:rPr>
            </w:pPr>
            <w:r w:rsidRPr="000D1C5D">
              <w:rPr>
                <w:szCs w:val="24"/>
              </w:rPr>
              <w:t>VSC Inverter - current</w:t>
            </w:r>
          </w:p>
        </w:tc>
      </w:tr>
    </w:tbl>
    <w:p w:rsidR="00A40FF2" w:rsidRDefault="00A40FF2" w:rsidP="00A40FF2">
      <w:pPr>
        <w:pStyle w:val="Heading"/>
      </w:pPr>
      <w:r>
        <w:t>Model equations</w:t>
      </w:r>
    </w:p>
    <w:p w:rsidR="00A40FF2" w:rsidRDefault="00701CA5" w:rsidP="00A40FF2">
      <w:pPr>
        <w:pStyle w:val="Equations"/>
      </w:pPr>
      <w:r w:rsidRPr="00AA30D2">
        <w:rPr>
          <w:position w:val="-40"/>
        </w:rPr>
        <w:object w:dxaOrig="3000" w:dyaOrig="920">
          <v:shape id="_x0000_i1057" type="#_x0000_t75" style="width:150pt;height:46.5pt" o:ole="">
            <v:imagedata r:id="rId72" o:title=""/>
          </v:shape>
          <o:OLEObject Type="Embed" ProgID="Equation.DSMT4" ShapeID="_x0000_i1057" DrawAspect="Content" ObjectID="_1614512128" r:id="rId73"/>
        </w:object>
      </w:r>
      <w:r w:rsidR="00A40FF2">
        <w:t xml:space="preserve">                                                                                                                   (1)</w:t>
      </w:r>
    </w:p>
    <w:p w:rsidR="00A40FF2" w:rsidRDefault="00A40FF2" w:rsidP="00A40FF2">
      <w:pPr>
        <w:pStyle w:val="Heading"/>
      </w:pPr>
      <w:r>
        <w:t>Model block diagram</w:t>
      </w:r>
    </w:p>
    <w:p w:rsidR="00A40FF2" w:rsidRDefault="006B524C" w:rsidP="00A40FF2">
      <w:pPr>
        <w:spacing w:after="160" w:line="259" w:lineRule="auto"/>
      </w:pPr>
      <w:r>
        <w:object w:dxaOrig="9285" w:dyaOrig="1725">
          <v:shape id="_x0000_i1058" type="#_x0000_t75" style="width:463.5pt;height:86.5pt" o:ole="">
            <v:imagedata r:id="rId74" o:title=""/>
          </v:shape>
          <o:OLEObject Type="Embed" ProgID="Visio.Drawing.15" ShapeID="_x0000_i1058" DrawAspect="Content" ObjectID="_1614512129" r:id="rId75"/>
        </w:object>
      </w:r>
    </w:p>
    <w:p w:rsidR="00AA30D2" w:rsidRDefault="00AA30D2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421FD8" w:rsidRDefault="00ED7CEF" w:rsidP="00DC2A9C">
      <w:pPr>
        <w:pStyle w:val="Heading1"/>
      </w:pPr>
      <w:bookmarkStart w:id="15" w:name="_Toc518998548"/>
      <w:r>
        <w:lastRenderedPageBreak/>
        <w:t>Inverter</w:t>
      </w:r>
      <w:r w:rsidR="000D7573">
        <w:t xml:space="preserve"> Features</w:t>
      </w:r>
      <w:r w:rsidR="00CD0EDE">
        <w:t xml:space="preserve"> -</w:t>
      </w:r>
      <w:r>
        <w:t xml:space="preserve"> </w:t>
      </w:r>
      <w:r w:rsidR="00421FD8">
        <w:t>Volt-VAR Control</w:t>
      </w:r>
      <w:bookmarkEnd w:id="15"/>
    </w:p>
    <w:p w:rsidR="00421FD8" w:rsidRDefault="00421FD8" w:rsidP="00421FD8">
      <w:pPr>
        <w:pStyle w:val="Heading"/>
      </w:pPr>
      <w:r>
        <w:t>Model description</w:t>
      </w:r>
    </w:p>
    <w:p w:rsidR="00421FD8" w:rsidRDefault="00421FD8" w:rsidP="00421FD8">
      <w:pPr>
        <w:rPr>
          <w:szCs w:val="24"/>
        </w:rPr>
      </w:pPr>
      <w:r>
        <w:rPr>
          <w:szCs w:val="24"/>
        </w:rPr>
        <w:t>Type: Steady state</w:t>
      </w:r>
    </w:p>
    <w:p w:rsidR="00421FD8" w:rsidRPr="00F83A0A" w:rsidRDefault="00421FD8" w:rsidP="00421FD8">
      <w:pPr>
        <w:rPr>
          <w:szCs w:val="24"/>
        </w:rPr>
      </w:pPr>
      <w:r>
        <w:rPr>
          <w:szCs w:val="24"/>
        </w:rPr>
        <w:t xml:space="preserve">Function: </w:t>
      </w:r>
      <w:r w:rsidR="00FA1567">
        <w:rPr>
          <w:szCs w:val="24"/>
        </w:rPr>
        <w:t>Calculate r</w:t>
      </w:r>
      <w:r>
        <w:rPr>
          <w:szCs w:val="24"/>
        </w:rPr>
        <w:t>eactive power set</w:t>
      </w:r>
      <w:r w:rsidR="00FA1567">
        <w:rPr>
          <w:szCs w:val="24"/>
        </w:rPr>
        <w:t>-</w:t>
      </w:r>
      <w:r>
        <w:rPr>
          <w:szCs w:val="24"/>
        </w:rPr>
        <w:t>point</w:t>
      </w:r>
      <w:r w:rsidR="00FA1567">
        <w:rPr>
          <w:szCs w:val="24"/>
        </w:rPr>
        <w:t>.</w:t>
      </w:r>
    </w:p>
    <w:p w:rsidR="00421FD8" w:rsidRDefault="00421FD8" w:rsidP="00421FD8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4585"/>
      </w:tblGrid>
      <w:tr w:rsidR="00421FD8" w:rsidTr="00D847A1">
        <w:tc>
          <w:tcPr>
            <w:tcW w:w="1260" w:type="dxa"/>
          </w:tcPr>
          <w:p w:rsidR="00421FD8" w:rsidRDefault="00421FD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421FD8" w:rsidRDefault="00421FD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421FD8" w:rsidRDefault="00421FD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585" w:type="dxa"/>
          </w:tcPr>
          <w:p w:rsidR="00421FD8" w:rsidRDefault="00421FD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421FD8" w:rsidTr="00D847A1">
        <w:tc>
          <w:tcPr>
            <w:tcW w:w="1260" w:type="dxa"/>
          </w:tcPr>
          <w:p w:rsidR="00421FD8" w:rsidRDefault="007D5219" w:rsidP="00D847A1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limit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421FD8" w:rsidRDefault="00421FD8" w:rsidP="00D847A1">
            <w:pPr>
              <w:rPr>
                <w:szCs w:val="24"/>
              </w:rPr>
            </w:pPr>
            <w:r>
              <w:rPr>
                <w:szCs w:val="24"/>
              </w:rPr>
              <w:t>0.</w:t>
            </w:r>
            <w:r w:rsidR="00D847A1">
              <w:rPr>
                <w:szCs w:val="24"/>
              </w:rPr>
              <w:t>5</w:t>
            </w:r>
          </w:p>
        </w:tc>
        <w:tc>
          <w:tcPr>
            <w:tcW w:w="1350" w:type="dxa"/>
          </w:tcPr>
          <w:p w:rsidR="00421FD8" w:rsidRDefault="00D847A1" w:rsidP="00C40E75">
            <w:pPr>
              <w:rPr>
                <w:szCs w:val="24"/>
              </w:rPr>
            </w:pPr>
            <w:r>
              <w:rPr>
                <w:szCs w:val="24"/>
              </w:rPr>
              <w:t>VAR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4585" w:type="dxa"/>
          </w:tcPr>
          <w:p w:rsidR="00421FD8" w:rsidRDefault="00D847A1" w:rsidP="00D847A1">
            <w:pPr>
              <w:rPr>
                <w:szCs w:val="24"/>
              </w:rPr>
            </w:pPr>
            <w:r>
              <w:rPr>
                <w:szCs w:val="24"/>
              </w:rPr>
              <w:t>Inverter reactive power supply/absorb limit</w:t>
            </w:r>
          </w:p>
        </w:tc>
      </w:tr>
    </w:tbl>
    <w:p w:rsidR="00421FD8" w:rsidRDefault="00421FD8" w:rsidP="00421FD8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2416"/>
      </w:tblGrid>
      <w:tr w:rsidR="00F23EF5" w:rsidTr="001840A8">
        <w:tc>
          <w:tcPr>
            <w:tcW w:w="1345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416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F23EF5" w:rsidTr="001840A8">
        <w:tc>
          <w:tcPr>
            <w:tcW w:w="1345" w:type="dxa"/>
          </w:tcPr>
          <w:p w:rsidR="00F23EF5" w:rsidRDefault="007D5219" w:rsidP="00D6562D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rms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PCC-LV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F23EF5" w:rsidRDefault="00F23EF5" w:rsidP="00C40E75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990" w:type="dxa"/>
          </w:tcPr>
          <w:p w:rsidR="00F23EF5" w:rsidRDefault="00F23EF5" w:rsidP="00C40E75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2416" w:type="dxa"/>
          </w:tcPr>
          <w:p w:rsidR="00F23EF5" w:rsidRDefault="00F23EF5" w:rsidP="00C40E75">
            <w:pPr>
              <w:rPr>
                <w:szCs w:val="24"/>
              </w:rPr>
            </w:pPr>
            <w:r w:rsidRPr="001840A8">
              <w:rPr>
                <w:szCs w:val="24"/>
              </w:rPr>
              <w:t>PCC LV side - voltage</w:t>
            </w:r>
          </w:p>
        </w:tc>
      </w:tr>
    </w:tbl>
    <w:p w:rsidR="00421FD8" w:rsidRDefault="00421FD8" w:rsidP="00421FD8">
      <w:pPr>
        <w:pStyle w:val="Heading"/>
      </w:pPr>
      <w:r>
        <w:t>Model equations</w:t>
      </w:r>
    </w:p>
    <w:p w:rsidR="00421FD8" w:rsidRDefault="00D6562D" w:rsidP="00421FD8">
      <w:pPr>
        <w:pStyle w:val="Equations"/>
      </w:pPr>
      <w:r w:rsidRPr="006B524C">
        <w:rPr>
          <w:position w:val="-34"/>
        </w:rPr>
        <w:object w:dxaOrig="6080" w:dyaOrig="800">
          <v:shape id="_x0000_i1075" type="#_x0000_t75" style="width:304.5pt;height:40.5pt" o:ole="">
            <v:imagedata r:id="rId76" o:title=""/>
          </v:shape>
          <o:OLEObject Type="Embed" ProgID="Equation.DSMT4" ShapeID="_x0000_i1075" DrawAspect="Content" ObjectID="_1614512130" r:id="rId77"/>
        </w:object>
      </w:r>
      <w:r w:rsidR="00421FD8">
        <w:t xml:space="preserve">                                    </w:t>
      </w:r>
      <w:r w:rsidR="001B0448">
        <w:t xml:space="preserve">              </w:t>
      </w:r>
      <w:r w:rsidR="00421FD8">
        <w:t xml:space="preserve">  (1)</w:t>
      </w:r>
    </w:p>
    <w:p w:rsidR="00421FD8" w:rsidRDefault="00421FD8" w:rsidP="00421FD8">
      <w:pPr>
        <w:pStyle w:val="Heading"/>
      </w:pPr>
      <w:r>
        <w:t>Model block diagram</w:t>
      </w:r>
    </w:p>
    <w:p w:rsidR="00D25639" w:rsidRDefault="00F900A7" w:rsidP="00D25639">
      <w:r>
        <w:object w:dxaOrig="9285" w:dyaOrig="1725">
          <v:shape id="_x0000_i1060" type="#_x0000_t75" style="width:463.5pt;height:86.5pt" o:ole="">
            <v:imagedata r:id="rId78" o:title=""/>
          </v:shape>
          <o:OLEObject Type="Embed" ProgID="Visio.Drawing.15" ShapeID="_x0000_i1060" DrawAspect="Content" ObjectID="_1614512131" r:id="rId79"/>
        </w:object>
      </w:r>
    </w:p>
    <w:p w:rsidR="001B0448" w:rsidRDefault="001B0448">
      <w:pPr>
        <w:spacing w:after="160" w:line="259" w:lineRule="auto"/>
      </w:pPr>
      <w:r>
        <w:br w:type="page"/>
      </w:r>
    </w:p>
    <w:p w:rsidR="001B0448" w:rsidRDefault="00CD0EDE" w:rsidP="00DC2A9C">
      <w:pPr>
        <w:pStyle w:val="Heading1"/>
      </w:pPr>
      <w:bookmarkStart w:id="16" w:name="_Toc518998549"/>
      <w:r>
        <w:lastRenderedPageBreak/>
        <w:t>Inverter</w:t>
      </w:r>
      <w:r w:rsidR="003C6268">
        <w:t xml:space="preserve"> Features</w:t>
      </w:r>
      <w:r>
        <w:t xml:space="preserve"> - </w:t>
      </w:r>
      <w:r w:rsidR="001B0448">
        <w:t>LVRT Logic</w:t>
      </w:r>
      <w:bookmarkEnd w:id="16"/>
    </w:p>
    <w:p w:rsidR="001B0448" w:rsidRDefault="001B0448" w:rsidP="001B0448">
      <w:pPr>
        <w:pStyle w:val="Heading"/>
      </w:pPr>
      <w:r>
        <w:t>Model description</w:t>
      </w:r>
    </w:p>
    <w:p w:rsidR="001B0448" w:rsidRDefault="001B0448" w:rsidP="001B0448">
      <w:pPr>
        <w:rPr>
          <w:szCs w:val="24"/>
        </w:rPr>
      </w:pPr>
      <w:r>
        <w:rPr>
          <w:szCs w:val="24"/>
        </w:rPr>
        <w:t>Type: Steady state</w:t>
      </w:r>
    </w:p>
    <w:p w:rsidR="001B0448" w:rsidRPr="00F83A0A" w:rsidRDefault="001B0448" w:rsidP="001B0448">
      <w:pPr>
        <w:rPr>
          <w:szCs w:val="24"/>
        </w:rPr>
      </w:pPr>
      <w:r>
        <w:rPr>
          <w:szCs w:val="24"/>
        </w:rPr>
        <w:t xml:space="preserve">Function: </w:t>
      </w:r>
      <w:r w:rsidR="000C0F47">
        <w:rPr>
          <w:szCs w:val="24"/>
        </w:rPr>
        <w:t xml:space="preserve">Apply </w:t>
      </w:r>
      <w:r w:rsidR="0045664C" w:rsidRPr="0045664C">
        <w:rPr>
          <w:szCs w:val="24"/>
        </w:rPr>
        <w:t xml:space="preserve">Low voltage ride through </w:t>
      </w:r>
      <w:r w:rsidR="0045664C">
        <w:rPr>
          <w:szCs w:val="24"/>
        </w:rPr>
        <w:t>(</w:t>
      </w:r>
      <w:r w:rsidR="000C0F47">
        <w:rPr>
          <w:szCs w:val="24"/>
        </w:rPr>
        <w:t>LVRT</w:t>
      </w:r>
      <w:r w:rsidR="0045664C">
        <w:rPr>
          <w:szCs w:val="24"/>
        </w:rPr>
        <w:t>)</w:t>
      </w:r>
      <w:r w:rsidR="000C0F47">
        <w:rPr>
          <w:szCs w:val="24"/>
        </w:rPr>
        <w:t xml:space="preserve"> logic to generate </w:t>
      </w:r>
      <w:r w:rsidR="0097749F">
        <w:rPr>
          <w:szCs w:val="24"/>
        </w:rPr>
        <w:t>DER</w:t>
      </w:r>
      <w:r w:rsidR="000C0F47">
        <w:rPr>
          <w:szCs w:val="24"/>
        </w:rPr>
        <w:t xml:space="preserve"> trip signal</w:t>
      </w:r>
      <w:r>
        <w:rPr>
          <w:szCs w:val="24"/>
        </w:rPr>
        <w:t>.</w:t>
      </w:r>
    </w:p>
    <w:p w:rsidR="001B0448" w:rsidRDefault="001B0448" w:rsidP="001B0448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615"/>
        <w:gridCol w:w="905"/>
        <w:gridCol w:w="4585"/>
      </w:tblGrid>
      <w:tr w:rsidR="001B0448" w:rsidTr="0038578E">
        <w:tc>
          <w:tcPr>
            <w:tcW w:w="1260" w:type="dxa"/>
          </w:tcPr>
          <w:p w:rsidR="001B0448" w:rsidRDefault="001B044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615" w:type="dxa"/>
          </w:tcPr>
          <w:p w:rsidR="001B0448" w:rsidRDefault="001B044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05" w:type="dxa"/>
          </w:tcPr>
          <w:p w:rsidR="001B0448" w:rsidRDefault="001B044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585" w:type="dxa"/>
          </w:tcPr>
          <w:p w:rsidR="001B0448" w:rsidRDefault="001B044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0C0F47" w:rsidTr="0038578E">
        <w:tc>
          <w:tcPr>
            <w:tcW w:w="1260" w:type="dxa"/>
          </w:tcPr>
          <w:p w:rsidR="000C0F47" w:rsidRPr="000C0F47" w:rsidRDefault="007D5219" w:rsidP="000C0F4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15" w:type="dxa"/>
          </w:tcPr>
          <w:p w:rsidR="000C0F47" w:rsidRPr="000C0F47" w:rsidRDefault="000C0F47" w:rsidP="000C0F47">
            <w:pPr>
              <w:rPr>
                <w:szCs w:val="24"/>
              </w:rPr>
            </w:pPr>
            <w:r w:rsidRPr="000C0F47">
              <w:rPr>
                <w:szCs w:val="24"/>
              </w:rPr>
              <w:t>N.A.</w:t>
            </w:r>
          </w:p>
        </w:tc>
        <w:tc>
          <w:tcPr>
            <w:tcW w:w="905" w:type="dxa"/>
          </w:tcPr>
          <w:p w:rsidR="000C0F47" w:rsidRPr="000C0F47" w:rsidRDefault="000C0F47" w:rsidP="000C0F47">
            <w:pPr>
              <w:rPr>
                <w:szCs w:val="24"/>
              </w:rPr>
            </w:pPr>
            <w:r w:rsidRPr="000C0F47">
              <w:rPr>
                <w:szCs w:val="24"/>
              </w:rPr>
              <w:t>V</w:t>
            </w:r>
          </w:p>
        </w:tc>
        <w:tc>
          <w:tcPr>
            <w:tcW w:w="4585" w:type="dxa"/>
          </w:tcPr>
          <w:p w:rsidR="000C0F47" w:rsidRPr="000C0F47" w:rsidRDefault="000C0F47" w:rsidP="000C0F47">
            <w:pPr>
              <w:rPr>
                <w:szCs w:val="24"/>
              </w:rPr>
            </w:pPr>
            <w:r w:rsidRPr="000C0F47">
              <w:rPr>
                <w:szCs w:val="24"/>
              </w:rPr>
              <w:t>Low voltage levels</w:t>
            </w:r>
          </w:p>
        </w:tc>
      </w:tr>
      <w:tr w:rsidR="001B0448" w:rsidTr="0038578E">
        <w:tc>
          <w:tcPr>
            <w:tcW w:w="1260" w:type="dxa"/>
          </w:tcPr>
          <w:p w:rsidR="001B0448" w:rsidRPr="000C0F47" w:rsidRDefault="007D5219" w:rsidP="000C0F4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4"/>
                      </w:rPr>
                      <m:t>LVn</m:t>
                    </m:r>
                  </m:sub>
                </m:sSub>
              </m:oMath>
            </m:oMathPara>
          </w:p>
        </w:tc>
        <w:tc>
          <w:tcPr>
            <w:tcW w:w="1615" w:type="dxa"/>
          </w:tcPr>
          <w:p w:rsidR="001B0448" w:rsidRPr="000C0F47" w:rsidRDefault="000C0F47" w:rsidP="000C0F47">
            <w:pPr>
              <w:rPr>
                <w:szCs w:val="24"/>
              </w:rPr>
            </w:pPr>
            <w:r w:rsidRPr="000C0F47">
              <w:rPr>
                <w:szCs w:val="24"/>
              </w:rPr>
              <w:t>N.A</w:t>
            </w:r>
          </w:p>
        </w:tc>
        <w:tc>
          <w:tcPr>
            <w:tcW w:w="905" w:type="dxa"/>
          </w:tcPr>
          <w:p w:rsidR="001B0448" w:rsidRPr="000C0F47" w:rsidRDefault="000C0F47" w:rsidP="000C0F47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4585" w:type="dxa"/>
          </w:tcPr>
          <w:p w:rsidR="001B0448" w:rsidRPr="000C0F47" w:rsidRDefault="000C0F47" w:rsidP="000C0F47">
            <w:pPr>
              <w:rPr>
                <w:szCs w:val="24"/>
              </w:rPr>
            </w:pPr>
            <w:r>
              <w:rPr>
                <w:szCs w:val="24"/>
              </w:rPr>
              <w:t>Time limits at various voltage levels</w:t>
            </w:r>
          </w:p>
        </w:tc>
      </w:tr>
    </w:tbl>
    <w:p w:rsidR="001B0448" w:rsidRDefault="001B0448" w:rsidP="001B0448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080"/>
        <w:gridCol w:w="2610"/>
      </w:tblGrid>
      <w:tr w:rsidR="00F23EF5" w:rsidTr="00F23EF5">
        <w:tc>
          <w:tcPr>
            <w:tcW w:w="1345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62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08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61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F23EF5" w:rsidTr="00F23EF5">
        <w:tc>
          <w:tcPr>
            <w:tcW w:w="1345" w:type="dxa"/>
          </w:tcPr>
          <w:p w:rsidR="00F23EF5" w:rsidRDefault="007D5219" w:rsidP="00C40E75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PCC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rms</m:t>
                    </m:r>
                  </m:sup>
                </m:sSubSup>
              </m:oMath>
            </m:oMathPara>
          </w:p>
        </w:tc>
        <w:tc>
          <w:tcPr>
            <w:tcW w:w="1620" w:type="dxa"/>
          </w:tcPr>
          <w:p w:rsidR="00F23EF5" w:rsidRDefault="00F23EF5" w:rsidP="00C40E75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1080" w:type="dxa"/>
          </w:tcPr>
          <w:p w:rsidR="00F23EF5" w:rsidRDefault="00F23EF5" w:rsidP="00C40E75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2610" w:type="dxa"/>
          </w:tcPr>
          <w:p w:rsidR="00F23EF5" w:rsidRDefault="00F23EF5" w:rsidP="00C40E75">
            <w:pPr>
              <w:rPr>
                <w:szCs w:val="24"/>
              </w:rPr>
            </w:pPr>
            <w:r w:rsidRPr="00F23EF5">
              <w:rPr>
                <w:szCs w:val="24"/>
              </w:rPr>
              <w:t>PCC LV side - voltage</w:t>
            </w:r>
          </w:p>
        </w:tc>
      </w:tr>
    </w:tbl>
    <w:p w:rsidR="001B0448" w:rsidRDefault="00D707D9" w:rsidP="001B0448">
      <w:pPr>
        <w:pStyle w:val="Heading"/>
      </w:pPr>
      <w:r>
        <w:t>Logic</w:t>
      </w:r>
      <w:r w:rsidR="007E511C">
        <w:t xml:space="preserve"> </w:t>
      </w:r>
      <w:r w:rsidR="007E511C" w:rsidRPr="009677D6">
        <w:rPr>
          <w:noProof/>
        </w:rPr>
        <w:t>flowchart</w:t>
      </w:r>
    </w:p>
    <w:p w:rsidR="0045664C" w:rsidRDefault="007B7291" w:rsidP="007B7291">
      <w:pPr>
        <w:pStyle w:val="Figure"/>
      </w:pPr>
      <w:r>
        <w:object w:dxaOrig="13861" w:dyaOrig="11551">
          <v:shape id="_x0000_i1061" type="#_x0000_t75" style="width:468pt;height:397.6pt" o:ole="">
            <v:imagedata r:id="rId80" o:title=""/>
          </v:shape>
          <o:OLEObject Type="Embed" ProgID="Visio.Drawing.15" ShapeID="_x0000_i1061" DrawAspect="Content" ObjectID="_1614512132" r:id="rId81"/>
        </w:object>
      </w:r>
      <w:r w:rsidR="0045664C">
        <w:br w:type="page"/>
      </w:r>
    </w:p>
    <w:p w:rsidR="0045664C" w:rsidRDefault="00CD0EDE" w:rsidP="00DC2A9C">
      <w:pPr>
        <w:pStyle w:val="Heading1"/>
      </w:pPr>
      <w:bookmarkStart w:id="17" w:name="_Toc518998550"/>
      <w:r>
        <w:lastRenderedPageBreak/>
        <w:t xml:space="preserve">Inverter </w:t>
      </w:r>
      <w:r w:rsidR="003C6268">
        <w:t>Features</w:t>
      </w:r>
      <w:r>
        <w:t xml:space="preserve"> - </w:t>
      </w:r>
      <w:r w:rsidR="0045664C">
        <w:t>LFRT Logic</w:t>
      </w:r>
      <w:bookmarkEnd w:id="17"/>
    </w:p>
    <w:p w:rsidR="0045664C" w:rsidRDefault="0045664C" w:rsidP="0045664C">
      <w:pPr>
        <w:pStyle w:val="Heading"/>
      </w:pPr>
      <w:r>
        <w:t>Model description</w:t>
      </w:r>
    </w:p>
    <w:p w:rsidR="0045664C" w:rsidRDefault="0045664C" w:rsidP="0045664C">
      <w:pPr>
        <w:rPr>
          <w:szCs w:val="24"/>
        </w:rPr>
      </w:pPr>
      <w:r>
        <w:rPr>
          <w:szCs w:val="24"/>
        </w:rPr>
        <w:t>Type: Steady state</w:t>
      </w:r>
    </w:p>
    <w:p w:rsidR="0045664C" w:rsidRPr="00F83A0A" w:rsidRDefault="0045664C" w:rsidP="0045664C">
      <w:pPr>
        <w:rPr>
          <w:szCs w:val="24"/>
        </w:rPr>
      </w:pPr>
      <w:r>
        <w:rPr>
          <w:szCs w:val="24"/>
        </w:rPr>
        <w:t xml:space="preserve">Function: Apply </w:t>
      </w:r>
      <w:r w:rsidRPr="009677D6">
        <w:rPr>
          <w:noProof/>
        </w:rPr>
        <w:t>Low</w:t>
      </w:r>
      <w:r w:rsidR="009677D6">
        <w:rPr>
          <w:noProof/>
        </w:rPr>
        <w:t>-</w:t>
      </w:r>
      <w:r w:rsidRPr="009677D6">
        <w:rPr>
          <w:noProof/>
        </w:rPr>
        <w:t>frequency</w:t>
      </w:r>
      <w:r>
        <w:t xml:space="preserve"> ride through (LFRT) </w:t>
      </w:r>
      <w:r>
        <w:rPr>
          <w:szCs w:val="24"/>
        </w:rPr>
        <w:t xml:space="preserve">logic to generate </w:t>
      </w:r>
      <w:r w:rsidR="0097749F">
        <w:rPr>
          <w:szCs w:val="24"/>
        </w:rPr>
        <w:t>DER</w:t>
      </w:r>
      <w:r>
        <w:rPr>
          <w:szCs w:val="24"/>
        </w:rPr>
        <w:t xml:space="preserve"> trip signal.</w:t>
      </w:r>
    </w:p>
    <w:p w:rsidR="0045664C" w:rsidRDefault="0045664C" w:rsidP="0045664C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615"/>
        <w:gridCol w:w="905"/>
        <w:gridCol w:w="4585"/>
      </w:tblGrid>
      <w:tr w:rsidR="0045664C" w:rsidTr="00C40E75">
        <w:tc>
          <w:tcPr>
            <w:tcW w:w="1260" w:type="dxa"/>
          </w:tcPr>
          <w:p w:rsidR="0045664C" w:rsidRDefault="0045664C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615" w:type="dxa"/>
          </w:tcPr>
          <w:p w:rsidR="0045664C" w:rsidRDefault="0045664C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05" w:type="dxa"/>
          </w:tcPr>
          <w:p w:rsidR="0045664C" w:rsidRDefault="0045664C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585" w:type="dxa"/>
          </w:tcPr>
          <w:p w:rsidR="0045664C" w:rsidRDefault="0045664C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45664C" w:rsidTr="00C40E75">
        <w:tc>
          <w:tcPr>
            <w:tcW w:w="1260" w:type="dxa"/>
          </w:tcPr>
          <w:p w:rsidR="0045664C" w:rsidRPr="000C0F47" w:rsidRDefault="007D5219" w:rsidP="004673B3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15" w:type="dxa"/>
          </w:tcPr>
          <w:p w:rsidR="0045664C" w:rsidRPr="000C0F47" w:rsidRDefault="0045664C" w:rsidP="00C40E75">
            <w:pPr>
              <w:rPr>
                <w:szCs w:val="24"/>
              </w:rPr>
            </w:pPr>
            <w:r w:rsidRPr="000C0F47">
              <w:rPr>
                <w:szCs w:val="24"/>
              </w:rPr>
              <w:t>N.A.</w:t>
            </w:r>
          </w:p>
        </w:tc>
        <w:tc>
          <w:tcPr>
            <w:tcW w:w="905" w:type="dxa"/>
          </w:tcPr>
          <w:p w:rsidR="0045664C" w:rsidRPr="000C0F47" w:rsidRDefault="0045664C" w:rsidP="00C40E75">
            <w:pPr>
              <w:rPr>
                <w:szCs w:val="24"/>
              </w:rPr>
            </w:pPr>
            <w:r w:rsidRPr="000C0F47">
              <w:rPr>
                <w:szCs w:val="24"/>
              </w:rPr>
              <w:t>V</w:t>
            </w:r>
          </w:p>
        </w:tc>
        <w:tc>
          <w:tcPr>
            <w:tcW w:w="4585" w:type="dxa"/>
          </w:tcPr>
          <w:p w:rsidR="0045664C" w:rsidRPr="000C0F47" w:rsidRDefault="00732E83" w:rsidP="00C40E75">
            <w:pPr>
              <w:rPr>
                <w:szCs w:val="24"/>
              </w:rPr>
            </w:pPr>
            <w:r w:rsidRPr="009677D6">
              <w:rPr>
                <w:noProof/>
                <w:szCs w:val="24"/>
              </w:rPr>
              <w:t>Low</w:t>
            </w:r>
            <w:r w:rsidR="009677D6">
              <w:rPr>
                <w:noProof/>
                <w:szCs w:val="24"/>
              </w:rPr>
              <w:t>-</w:t>
            </w:r>
            <w:r w:rsidRPr="009677D6">
              <w:rPr>
                <w:noProof/>
                <w:szCs w:val="24"/>
              </w:rPr>
              <w:t>frequency</w:t>
            </w:r>
            <w:r w:rsidR="0045664C" w:rsidRPr="000C0F47">
              <w:rPr>
                <w:szCs w:val="24"/>
              </w:rPr>
              <w:t xml:space="preserve"> levels</w:t>
            </w:r>
          </w:p>
        </w:tc>
      </w:tr>
      <w:tr w:rsidR="0045664C" w:rsidTr="00C40E75">
        <w:tc>
          <w:tcPr>
            <w:tcW w:w="1260" w:type="dxa"/>
          </w:tcPr>
          <w:p w:rsidR="0045664C" w:rsidRPr="000C0F47" w:rsidRDefault="007D5219" w:rsidP="004673B3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LFn</m:t>
                    </m:r>
                  </m:sub>
                </m:sSub>
              </m:oMath>
            </m:oMathPara>
          </w:p>
        </w:tc>
        <w:tc>
          <w:tcPr>
            <w:tcW w:w="1615" w:type="dxa"/>
          </w:tcPr>
          <w:p w:rsidR="0045664C" w:rsidRPr="000C0F47" w:rsidRDefault="0045664C" w:rsidP="00C40E75">
            <w:pPr>
              <w:rPr>
                <w:szCs w:val="24"/>
              </w:rPr>
            </w:pPr>
            <w:r w:rsidRPr="000C0F47">
              <w:rPr>
                <w:szCs w:val="24"/>
              </w:rPr>
              <w:t>N.A</w:t>
            </w:r>
          </w:p>
        </w:tc>
        <w:tc>
          <w:tcPr>
            <w:tcW w:w="905" w:type="dxa"/>
          </w:tcPr>
          <w:p w:rsidR="0045664C" w:rsidRPr="000C0F47" w:rsidRDefault="0045664C" w:rsidP="00C40E75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4585" w:type="dxa"/>
          </w:tcPr>
          <w:p w:rsidR="0045664C" w:rsidRPr="000C0F47" w:rsidRDefault="0045664C" w:rsidP="00732E83">
            <w:pPr>
              <w:rPr>
                <w:szCs w:val="24"/>
              </w:rPr>
            </w:pPr>
            <w:r>
              <w:rPr>
                <w:szCs w:val="24"/>
              </w:rPr>
              <w:t xml:space="preserve">Time limits at various </w:t>
            </w:r>
            <w:r w:rsidR="00732E83">
              <w:rPr>
                <w:szCs w:val="24"/>
              </w:rPr>
              <w:t>frequency</w:t>
            </w:r>
            <w:r>
              <w:rPr>
                <w:szCs w:val="24"/>
              </w:rPr>
              <w:t xml:space="preserve"> levels</w:t>
            </w:r>
          </w:p>
        </w:tc>
      </w:tr>
    </w:tbl>
    <w:p w:rsidR="0045664C" w:rsidRDefault="0045664C" w:rsidP="0045664C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2245"/>
      </w:tblGrid>
      <w:tr w:rsidR="00EF46C0" w:rsidTr="00C40E75">
        <w:tc>
          <w:tcPr>
            <w:tcW w:w="1345" w:type="dxa"/>
          </w:tcPr>
          <w:p w:rsidR="00EF46C0" w:rsidRDefault="00EF46C0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EF46C0" w:rsidRDefault="00EF46C0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EF46C0" w:rsidRDefault="00EF46C0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245" w:type="dxa"/>
          </w:tcPr>
          <w:p w:rsidR="00EF46C0" w:rsidRDefault="00EF46C0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EF46C0" w:rsidTr="00C40E75">
        <w:tc>
          <w:tcPr>
            <w:tcW w:w="1345" w:type="dxa"/>
          </w:tcPr>
          <w:p w:rsidR="00EF46C0" w:rsidRDefault="007D5219" w:rsidP="00EF46C0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PLL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EF46C0" w:rsidRDefault="00EF46C0" w:rsidP="00C40E75">
            <w:pPr>
              <w:rPr>
                <w:szCs w:val="24"/>
              </w:rPr>
            </w:pPr>
            <w:r>
              <w:rPr>
                <w:szCs w:val="24"/>
              </w:rPr>
              <w:t>376.0</w:t>
            </w:r>
          </w:p>
        </w:tc>
        <w:tc>
          <w:tcPr>
            <w:tcW w:w="990" w:type="dxa"/>
          </w:tcPr>
          <w:p w:rsidR="00EF46C0" w:rsidRDefault="00EF46C0" w:rsidP="004673B3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2245" w:type="dxa"/>
          </w:tcPr>
          <w:p w:rsidR="00EF46C0" w:rsidRDefault="001669A8" w:rsidP="00C40E75">
            <w:pPr>
              <w:rPr>
                <w:szCs w:val="24"/>
              </w:rPr>
            </w:pPr>
            <w:r w:rsidRPr="001669A8">
              <w:rPr>
                <w:szCs w:val="24"/>
              </w:rPr>
              <w:t>VSC Inverter - PLL</w:t>
            </w:r>
          </w:p>
        </w:tc>
      </w:tr>
    </w:tbl>
    <w:p w:rsidR="0045664C" w:rsidRDefault="00D707D9" w:rsidP="0045664C">
      <w:pPr>
        <w:pStyle w:val="Heading"/>
      </w:pPr>
      <w:r>
        <w:t>Logic</w:t>
      </w:r>
      <w:r w:rsidR="0045664C">
        <w:t xml:space="preserve"> </w:t>
      </w:r>
      <w:r w:rsidR="0045664C" w:rsidRPr="009677D6">
        <w:rPr>
          <w:noProof/>
        </w:rPr>
        <w:t>flowchart</w:t>
      </w:r>
    </w:p>
    <w:p w:rsidR="001B0448" w:rsidRDefault="00D707D9" w:rsidP="00D25639">
      <w:r>
        <w:object w:dxaOrig="13861" w:dyaOrig="11551">
          <v:shape id="_x0000_i1062" type="#_x0000_t75" style="width:468pt;height:390.1pt" o:ole="">
            <v:imagedata r:id="rId82" o:title=""/>
          </v:shape>
          <o:OLEObject Type="Embed" ProgID="Visio.Drawing.15" ShapeID="_x0000_i1062" DrawAspect="Content" ObjectID="_1614512133" r:id="rId83"/>
        </w:object>
      </w:r>
    </w:p>
    <w:p w:rsidR="007E3045" w:rsidRDefault="007E3045">
      <w:pPr>
        <w:spacing w:after="160" w:line="259" w:lineRule="auto"/>
      </w:pPr>
      <w:r>
        <w:br w:type="page"/>
      </w:r>
    </w:p>
    <w:p w:rsidR="007E3045" w:rsidRDefault="00722A3F" w:rsidP="00DC2A9C">
      <w:pPr>
        <w:pStyle w:val="Heading1"/>
      </w:pPr>
      <w:bookmarkStart w:id="18" w:name="_Toc518998551"/>
      <w:r>
        <w:lastRenderedPageBreak/>
        <w:t xml:space="preserve">VSC Inverter - </w:t>
      </w:r>
      <w:r w:rsidR="00F006A7">
        <w:t>PLL</w:t>
      </w:r>
      <w:bookmarkEnd w:id="18"/>
    </w:p>
    <w:p w:rsidR="007E3045" w:rsidRDefault="007E3045" w:rsidP="007E3045">
      <w:pPr>
        <w:pStyle w:val="Heading"/>
      </w:pPr>
      <w:r>
        <w:t>Model description</w:t>
      </w:r>
    </w:p>
    <w:p w:rsidR="007E3045" w:rsidRDefault="007E3045" w:rsidP="007E3045">
      <w:pPr>
        <w:rPr>
          <w:szCs w:val="24"/>
        </w:rPr>
      </w:pPr>
      <w:r>
        <w:rPr>
          <w:szCs w:val="24"/>
        </w:rPr>
        <w:t>Type: Dynamic</w:t>
      </w:r>
    </w:p>
    <w:p w:rsidR="007E3045" w:rsidRPr="00F83A0A" w:rsidRDefault="006476D7" w:rsidP="007E3045">
      <w:pPr>
        <w:rPr>
          <w:szCs w:val="24"/>
        </w:rPr>
      </w:pPr>
      <w:r>
        <w:rPr>
          <w:szCs w:val="24"/>
        </w:rPr>
        <w:t xml:space="preserve">Function: </w:t>
      </w:r>
      <w:r w:rsidR="00E37576">
        <w:rPr>
          <w:szCs w:val="24"/>
        </w:rPr>
        <w:t>Calculates inverter frequency based on a synchronous reference frame – phase locked loop.</w:t>
      </w:r>
    </w:p>
    <w:p w:rsidR="007E3045" w:rsidRDefault="007E3045" w:rsidP="007E3045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7E3045" w:rsidTr="007E3045">
        <w:tc>
          <w:tcPr>
            <w:tcW w:w="126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7E3045" w:rsidTr="007E3045">
        <w:tc>
          <w:tcPr>
            <w:tcW w:w="1260" w:type="dxa"/>
          </w:tcPr>
          <w:p w:rsidR="007E3045" w:rsidRDefault="007D5219" w:rsidP="00F006A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PLL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7E3045" w:rsidRDefault="007E3045" w:rsidP="007E3045">
            <w:pPr>
              <w:rPr>
                <w:szCs w:val="24"/>
              </w:rPr>
            </w:pPr>
            <w:r>
              <w:rPr>
                <w:szCs w:val="24"/>
              </w:rPr>
              <w:t>0.01</w:t>
            </w:r>
          </w:p>
        </w:tc>
        <w:tc>
          <w:tcPr>
            <w:tcW w:w="1350" w:type="dxa"/>
          </w:tcPr>
          <w:p w:rsidR="007E3045" w:rsidRDefault="00F006A7" w:rsidP="007E3045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7E3045" w:rsidRDefault="00F006A7" w:rsidP="007E3045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  <w:tr w:rsidR="007E3045" w:rsidTr="007E3045">
        <w:tc>
          <w:tcPr>
            <w:tcW w:w="1260" w:type="dxa"/>
          </w:tcPr>
          <w:p w:rsidR="007E3045" w:rsidRDefault="007D5219" w:rsidP="00F006A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PLL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7E3045" w:rsidRDefault="007E3045" w:rsidP="007E3045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50" w:type="dxa"/>
          </w:tcPr>
          <w:p w:rsidR="007E3045" w:rsidRDefault="00F006A7" w:rsidP="007E3045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7E3045" w:rsidRDefault="00F006A7" w:rsidP="007E3045">
            <w:pPr>
              <w:rPr>
                <w:szCs w:val="24"/>
              </w:rPr>
            </w:pPr>
            <w:r>
              <w:rPr>
                <w:szCs w:val="24"/>
              </w:rPr>
              <w:t>Integral constant</w:t>
            </w:r>
          </w:p>
        </w:tc>
      </w:tr>
      <w:tr w:rsidR="004965D4" w:rsidTr="007E3045">
        <w:tc>
          <w:tcPr>
            <w:tcW w:w="1260" w:type="dxa"/>
          </w:tcPr>
          <w:p w:rsidR="004965D4" w:rsidRDefault="007D5219" w:rsidP="00F006A7">
            <w:pPr>
              <w:rPr>
                <w:rFonts w:ascii="Candara" w:eastAsia="STKaiti" w:hAnsi="Candara" w:cs="Tahom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4965D4" w:rsidRDefault="004965D4" w:rsidP="007E3045">
            <w:pPr>
              <w:rPr>
                <w:szCs w:val="24"/>
              </w:rPr>
            </w:pPr>
            <w:r>
              <w:rPr>
                <w:szCs w:val="24"/>
              </w:rPr>
              <w:t>376.0</w:t>
            </w:r>
          </w:p>
        </w:tc>
        <w:tc>
          <w:tcPr>
            <w:tcW w:w="1350" w:type="dxa"/>
          </w:tcPr>
          <w:p w:rsidR="004965D4" w:rsidRDefault="004965D4" w:rsidP="007E3045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3150" w:type="dxa"/>
          </w:tcPr>
          <w:p w:rsidR="004965D4" w:rsidRDefault="004965D4" w:rsidP="007E3045">
            <w:pPr>
              <w:rPr>
                <w:szCs w:val="24"/>
              </w:rPr>
            </w:pPr>
            <w:r>
              <w:rPr>
                <w:szCs w:val="24"/>
              </w:rPr>
              <w:t>Nominal frequency</w:t>
            </w:r>
          </w:p>
        </w:tc>
      </w:tr>
    </w:tbl>
    <w:p w:rsidR="007E3045" w:rsidRDefault="007E3045" w:rsidP="007E3045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7E3045" w:rsidTr="007E3045">
        <w:tc>
          <w:tcPr>
            <w:tcW w:w="126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356CBC" w:rsidTr="007E3045">
        <w:tc>
          <w:tcPr>
            <w:tcW w:w="1260" w:type="dxa"/>
          </w:tcPr>
          <w:p w:rsidR="00356CBC" w:rsidRDefault="007D5219" w:rsidP="00356CBC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PLL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356CBC" w:rsidRDefault="00356CBC" w:rsidP="00356CBC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356CBC" w:rsidRDefault="00356CBC" w:rsidP="00356CBC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356CBC" w:rsidRDefault="004965D4" w:rsidP="004965D4">
            <w:pPr>
              <w:rPr>
                <w:szCs w:val="24"/>
              </w:rPr>
            </w:pPr>
            <w:r>
              <w:rPr>
                <w:szCs w:val="24"/>
              </w:rPr>
              <w:t>PLL i</w:t>
            </w:r>
            <w:r w:rsidR="00356CBC">
              <w:rPr>
                <w:szCs w:val="24"/>
              </w:rPr>
              <w:t>ntegral state</w:t>
            </w:r>
          </w:p>
        </w:tc>
      </w:tr>
      <w:tr w:rsidR="004965D4" w:rsidTr="007E3045">
        <w:tc>
          <w:tcPr>
            <w:tcW w:w="1260" w:type="dxa"/>
          </w:tcPr>
          <w:p w:rsidR="004965D4" w:rsidRDefault="008D1849" w:rsidP="008D184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ωt</m:t>
                </m:r>
              </m:oMath>
            </m:oMathPara>
          </w:p>
        </w:tc>
        <w:tc>
          <w:tcPr>
            <w:tcW w:w="1170" w:type="dxa"/>
          </w:tcPr>
          <w:p w:rsidR="004965D4" w:rsidRDefault="008D1849" w:rsidP="004965D4">
            <w:pPr>
              <w:rPr>
                <w:szCs w:val="24"/>
              </w:rPr>
            </w:pPr>
            <w:r>
              <w:rPr>
                <w:szCs w:val="24"/>
              </w:rPr>
              <w:t>2π</w:t>
            </w:r>
          </w:p>
        </w:tc>
        <w:tc>
          <w:tcPr>
            <w:tcW w:w="1350" w:type="dxa"/>
          </w:tcPr>
          <w:p w:rsidR="004965D4" w:rsidRDefault="008D1849" w:rsidP="004965D4">
            <w:pPr>
              <w:rPr>
                <w:szCs w:val="24"/>
              </w:rPr>
            </w:pPr>
            <w:r>
              <w:rPr>
                <w:szCs w:val="24"/>
              </w:rPr>
              <w:t>rad</w:t>
            </w:r>
          </w:p>
        </w:tc>
        <w:tc>
          <w:tcPr>
            <w:tcW w:w="3150" w:type="dxa"/>
          </w:tcPr>
          <w:p w:rsidR="004965D4" w:rsidRDefault="008D1849" w:rsidP="004965D4">
            <w:pPr>
              <w:rPr>
                <w:szCs w:val="24"/>
              </w:rPr>
            </w:pPr>
            <w:r>
              <w:rPr>
                <w:szCs w:val="24"/>
              </w:rPr>
              <w:t>PLL angle integral state</w:t>
            </w:r>
          </w:p>
        </w:tc>
      </w:tr>
    </w:tbl>
    <w:p w:rsidR="007E3045" w:rsidRDefault="007E3045" w:rsidP="007E3045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990"/>
        <w:gridCol w:w="3526"/>
      </w:tblGrid>
      <w:tr w:rsidR="000732FB" w:rsidTr="000732FB">
        <w:tc>
          <w:tcPr>
            <w:tcW w:w="1345" w:type="dxa"/>
          </w:tcPr>
          <w:p w:rsidR="000732FB" w:rsidRDefault="000732FB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710" w:type="dxa"/>
          </w:tcPr>
          <w:p w:rsidR="000732FB" w:rsidRDefault="000732FB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0732FB" w:rsidRDefault="000732FB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526" w:type="dxa"/>
          </w:tcPr>
          <w:p w:rsidR="000732FB" w:rsidRDefault="000732FB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0732FB" w:rsidTr="000732FB">
        <w:tc>
          <w:tcPr>
            <w:tcW w:w="1345" w:type="dxa"/>
          </w:tcPr>
          <w:p w:rsidR="000732FB" w:rsidRDefault="007D5219" w:rsidP="007E3045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0732FB" w:rsidRDefault="000732FB" w:rsidP="007E304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0732FB" w:rsidRDefault="000732FB" w:rsidP="007E3045">
            <w:pPr>
              <w:rPr>
                <w:szCs w:val="24"/>
              </w:rPr>
            </w:pPr>
            <w:r>
              <w:rPr>
                <w:szCs w:val="24"/>
              </w:rPr>
              <w:t>V (</w:t>
            </w:r>
            <w:proofErr w:type="spellStart"/>
            <w:r>
              <w:rPr>
                <w:szCs w:val="24"/>
              </w:rPr>
              <w:t>p.u</w:t>
            </w:r>
            <w:proofErr w:type="spellEnd"/>
            <w:r>
              <w:rPr>
                <w:szCs w:val="24"/>
              </w:rPr>
              <w:t>.)</w:t>
            </w:r>
          </w:p>
        </w:tc>
        <w:tc>
          <w:tcPr>
            <w:tcW w:w="3526" w:type="dxa"/>
          </w:tcPr>
          <w:p w:rsidR="000732FB" w:rsidRDefault="000732FB" w:rsidP="000E7439">
            <w:pPr>
              <w:rPr>
                <w:szCs w:val="24"/>
              </w:rPr>
            </w:pPr>
            <w:r w:rsidRPr="000732FB">
              <w:t xml:space="preserve">PCC LV side </w:t>
            </w:r>
            <w:r w:rsidR="00B37AA0">
              <w:t>–</w:t>
            </w:r>
            <w:r w:rsidRPr="000732FB">
              <w:t xml:space="preserve"> voltage</w:t>
            </w:r>
          </w:p>
        </w:tc>
      </w:tr>
      <w:tr w:rsidR="00B37AA0" w:rsidTr="000732FB">
        <w:tc>
          <w:tcPr>
            <w:tcW w:w="1345" w:type="dxa"/>
          </w:tcPr>
          <w:p w:rsidR="00B37AA0" w:rsidRDefault="007D5219" w:rsidP="00B37AA0">
            <w:pPr>
              <w:rPr>
                <w:rFonts w:eastAsia="STKaiti" w:cs="Tahom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  <w:szCs w:val="24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B37AA0" w:rsidRDefault="00B37AA0" w:rsidP="00B37AA0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π</m:t>
                    </m:r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rid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B37AA0" w:rsidRDefault="00B37AA0" w:rsidP="007E3045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3526" w:type="dxa"/>
          </w:tcPr>
          <w:p w:rsidR="00B37AA0" w:rsidRPr="000732FB" w:rsidRDefault="00B37AA0" w:rsidP="000E7439">
            <w:r>
              <w:t>User defined</w:t>
            </w:r>
          </w:p>
        </w:tc>
      </w:tr>
    </w:tbl>
    <w:p w:rsidR="006D0A7A" w:rsidRDefault="007E3045" w:rsidP="007E3045">
      <w:pPr>
        <w:pStyle w:val="Heading"/>
      </w:pPr>
      <w:r>
        <w:t>Model equations</w:t>
      </w:r>
    </w:p>
    <w:p w:rsidR="006D0A7A" w:rsidRDefault="00EF46C0" w:rsidP="006D0A7A">
      <w:pPr>
        <w:pStyle w:val="Equations"/>
      </w:pPr>
      <w:r w:rsidRPr="00172511">
        <w:rPr>
          <w:position w:val="-16"/>
        </w:rPr>
        <w:object w:dxaOrig="3080" w:dyaOrig="440">
          <v:shape id="_x0000_i1063" type="#_x0000_t75" style="width:153.65pt;height:21.5pt" o:ole="">
            <v:imagedata r:id="rId84" o:title=""/>
          </v:shape>
          <o:OLEObject Type="Embed" ProgID="Equation.DSMT4" ShapeID="_x0000_i1063" DrawAspect="Content" ObjectID="_1614512134" r:id="rId85"/>
        </w:object>
      </w:r>
      <w:r w:rsidR="006D0A7A">
        <w:t xml:space="preserve">                                                                </w:t>
      </w:r>
      <w:r w:rsidR="00172511">
        <w:t xml:space="preserve">                                </w:t>
      </w:r>
      <w:r w:rsidR="00873B57">
        <w:t xml:space="preserve"> </w:t>
      </w:r>
      <w:r w:rsidR="006D0A7A">
        <w:t xml:space="preserve"> </w:t>
      </w:r>
      <w:r w:rsidR="000535F1">
        <w:t xml:space="preserve">   </w:t>
      </w:r>
      <w:r w:rsidR="00592EB2">
        <w:t xml:space="preserve">       </w:t>
      </w:r>
      <w:r w:rsidR="008E6573">
        <w:t xml:space="preserve">    </w:t>
      </w:r>
      <w:r w:rsidR="00993787">
        <w:t xml:space="preserve"> </w:t>
      </w:r>
      <w:r w:rsidR="006D0A7A">
        <w:t>(1)</w:t>
      </w:r>
    </w:p>
    <w:p w:rsidR="00993787" w:rsidRDefault="00B37AA0" w:rsidP="00993787">
      <w:pPr>
        <w:pStyle w:val="Equations"/>
      </w:pPr>
      <w:r w:rsidRPr="00172511">
        <w:rPr>
          <w:position w:val="-16"/>
        </w:rPr>
        <w:object w:dxaOrig="1300" w:dyaOrig="440">
          <v:shape id="_x0000_i1064" type="#_x0000_t75" style="width:65pt;height:21.5pt" o:ole="">
            <v:imagedata r:id="rId86" o:title=""/>
          </v:shape>
          <o:OLEObject Type="Embed" ProgID="Equation.DSMT4" ShapeID="_x0000_i1064" DrawAspect="Content" ObjectID="_1614512135" r:id="rId87"/>
        </w:object>
      </w:r>
      <w:r w:rsidR="00993787">
        <w:t xml:space="preserve">                                                                                                                                                      (2)</w:t>
      </w:r>
    </w:p>
    <w:p w:rsidR="007E3045" w:rsidRDefault="007A62FA" w:rsidP="007E3045">
      <w:pPr>
        <w:pStyle w:val="Equations"/>
      </w:pPr>
      <w:r w:rsidRPr="00873B57">
        <w:rPr>
          <w:position w:val="-34"/>
        </w:rPr>
        <w:object w:dxaOrig="4080" w:dyaOrig="800">
          <v:shape id="_x0000_i1065" type="#_x0000_t75" style="width:205.25pt;height:39.75pt" o:ole="">
            <v:imagedata r:id="rId88" o:title=""/>
          </v:shape>
          <o:OLEObject Type="Embed" ProgID="Equation.DSMT4" ShapeID="_x0000_i1065" DrawAspect="Content" ObjectID="_1614512136" r:id="rId89"/>
        </w:object>
      </w:r>
      <w:r w:rsidR="009677D6">
        <w:t xml:space="preserve">      </w:t>
      </w:r>
      <w:r w:rsidR="007E3045">
        <w:t xml:space="preserve">                                                                    </w:t>
      </w:r>
      <w:r w:rsidR="00592EB2">
        <w:t xml:space="preserve">       </w:t>
      </w:r>
      <w:r w:rsidR="000535F1">
        <w:t xml:space="preserve">   </w:t>
      </w:r>
      <w:r w:rsidR="008E6573">
        <w:t xml:space="preserve">   </w:t>
      </w:r>
      <w:r w:rsidR="00993787">
        <w:t xml:space="preserve"> </w:t>
      </w:r>
      <w:r w:rsidR="008E6573">
        <w:t xml:space="preserve"> </w:t>
      </w:r>
      <w:r w:rsidR="007E3045">
        <w:t>(</w:t>
      </w:r>
      <w:r w:rsidR="00993787">
        <w:t>3</w:t>
      </w:r>
      <w:r w:rsidR="007E3045">
        <w:t>)</w:t>
      </w:r>
    </w:p>
    <w:p w:rsidR="000535F1" w:rsidRDefault="0092251A" w:rsidP="000535F1">
      <w:pPr>
        <w:pStyle w:val="Equations"/>
      </w:pPr>
      <w:r w:rsidRPr="00592EB2">
        <w:rPr>
          <w:position w:val="-32"/>
        </w:rPr>
        <w:object w:dxaOrig="2799" w:dyaOrig="760">
          <v:shape id="_x0000_i1066" type="#_x0000_t75" style="width:140.25pt;height:39.2pt" o:ole="">
            <v:imagedata r:id="rId90" o:title=""/>
          </v:shape>
          <o:OLEObject Type="Embed" ProgID="Equation.DSMT4" ShapeID="_x0000_i1066" DrawAspect="Content" ObjectID="_1614512137" r:id="rId91"/>
        </w:object>
      </w:r>
      <w:r w:rsidR="000535F1">
        <w:t xml:space="preserve">                                    </w:t>
      </w:r>
      <w:r w:rsidR="009677D6">
        <w:t xml:space="preserve">      </w:t>
      </w:r>
      <w:r w:rsidR="000535F1">
        <w:t xml:space="preserve">                                                                           </w:t>
      </w:r>
      <w:r w:rsidR="00993787">
        <w:t xml:space="preserve">  </w:t>
      </w:r>
      <w:r w:rsidR="000535F1">
        <w:t>(</w:t>
      </w:r>
      <w:r w:rsidR="00993787">
        <w:t>4</w:t>
      </w:r>
      <w:r w:rsidR="000535F1">
        <w:t>)</w:t>
      </w:r>
    </w:p>
    <w:p w:rsidR="007E3045" w:rsidRDefault="007E3045" w:rsidP="007E3045">
      <w:pPr>
        <w:pStyle w:val="Heading"/>
      </w:pPr>
      <w:r>
        <w:t>Model block diagram</w:t>
      </w:r>
    </w:p>
    <w:p w:rsidR="007E3045" w:rsidRPr="0045664C" w:rsidRDefault="00B37AA0" w:rsidP="00C45F24">
      <w:pPr>
        <w:pStyle w:val="Figure"/>
      </w:pPr>
      <w:r>
        <w:object w:dxaOrig="12495" w:dyaOrig="1725">
          <v:shape id="_x0000_i1067" type="#_x0000_t75" style="width:468pt;height:64.5pt" o:ole="">
            <v:imagedata r:id="rId92" o:title=""/>
          </v:shape>
          <o:OLEObject Type="Embed" ProgID="Visio.Drawing.15" ShapeID="_x0000_i1067" DrawAspect="Content" ObjectID="_1614512138" r:id="rId93"/>
        </w:object>
      </w:r>
    </w:p>
    <w:sectPr w:rsidR="007E3045" w:rsidRPr="0045664C" w:rsidSect="000A0F9B">
      <w:footerReference w:type="default" r:id="rId9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219" w:rsidRDefault="007D5219">
      <w:r>
        <w:separator/>
      </w:r>
    </w:p>
  </w:endnote>
  <w:endnote w:type="continuationSeparator" w:id="0">
    <w:p w:rsidR="007D5219" w:rsidRDefault="007D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863" w:rsidRDefault="00E638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00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219" w:rsidRDefault="007D5219">
      <w:r>
        <w:separator/>
      </w:r>
    </w:p>
  </w:footnote>
  <w:footnote w:type="continuationSeparator" w:id="0">
    <w:p w:rsidR="007D5219" w:rsidRDefault="007D5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B002F"/>
    <w:multiLevelType w:val="hybridMultilevel"/>
    <w:tmpl w:val="F0A8E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027283"/>
    <w:multiLevelType w:val="hybridMultilevel"/>
    <w:tmpl w:val="2F1C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83FF4"/>
    <w:multiLevelType w:val="hybridMultilevel"/>
    <w:tmpl w:val="9B021F5E"/>
    <w:lvl w:ilvl="0" w:tplc="E398D14A">
      <w:start w:val="1"/>
      <w:numFmt w:val="lowerLetter"/>
      <w:pStyle w:val="Heading1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297BA8"/>
    <w:multiLevelType w:val="hybridMultilevel"/>
    <w:tmpl w:val="62D87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F9140A"/>
    <w:multiLevelType w:val="hybridMultilevel"/>
    <w:tmpl w:val="D0CEEF6A"/>
    <w:lvl w:ilvl="0" w:tplc="CF882C46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8"/>
  </w:num>
  <w:num w:numId="14">
    <w:abstractNumId w:val="17"/>
  </w:num>
  <w:num w:numId="15">
    <w:abstractNumId w:val="19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11"/>
  </w:num>
  <w:num w:numId="29">
    <w:abstractNumId w:val="12"/>
  </w:num>
  <w:num w:numId="30">
    <w:abstractNumId w:val="10"/>
  </w:num>
  <w:num w:numId="31">
    <w:abstractNumId w:val="1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MyNDYzMjcxsLRQ0lEKTi0uzszPAykwNKkFAMSBSgotAAAA"/>
  </w:docVars>
  <w:rsids>
    <w:rsidRoot w:val="003F48DB"/>
    <w:rsid w:val="00005670"/>
    <w:rsid w:val="00012BC5"/>
    <w:rsid w:val="000132D0"/>
    <w:rsid w:val="00014290"/>
    <w:rsid w:val="00022048"/>
    <w:rsid w:val="00027228"/>
    <w:rsid w:val="00037F6F"/>
    <w:rsid w:val="00041692"/>
    <w:rsid w:val="00045810"/>
    <w:rsid w:val="000508E4"/>
    <w:rsid w:val="000535F1"/>
    <w:rsid w:val="000544E6"/>
    <w:rsid w:val="00055D62"/>
    <w:rsid w:val="000600F7"/>
    <w:rsid w:val="00060F95"/>
    <w:rsid w:val="00072484"/>
    <w:rsid w:val="00072901"/>
    <w:rsid w:val="000732FB"/>
    <w:rsid w:val="000801B7"/>
    <w:rsid w:val="000853F6"/>
    <w:rsid w:val="0009441D"/>
    <w:rsid w:val="000A0F9B"/>
    <w:rsid w:val="000A4491"/>
    <w:rsid w:val="000C0F47"/>
    <w:rsid w:val="000C2235"/>
    <w:rsid w:val="000C3CBD"/>
    <w:rsid w:val="000C417C"/>
    <w:rsid w:val="000D1C5D"/>
    <w:rsid w:val="000D433F"/>
    <w:rsid w:val="000D5120"/>
    <w:rsid w:val="000D6428"/>
    <w:rsid w:val="000D73A3"/>
    <w:rsid w:val="000D7573"/>
    <w:rsid w:val="000E0D94"/>
    <w:rsid w:val="000E10B5"/>
    <w:rsid w:val="000E5D3F"/>
    <w:rsid w:val="000E7439"/>
    <w:rsid w:val="00100862"/>
    <w:rsid w:val="0010589E"/>
    <w:rsid w:val="00123E1E"/>
    <w:rsid w:val="00126036"/>
    <w:rsid w:val="00132BCF"/>
    <w:rsid w:val="0013591F"/>
    <w:rsid w:val="00146EBF"/>
    <w:rsid w:val="00147C92"/>
    <w:rsid w:val="00150050"/>
    <w:rsid w:val="00152055"/>
    <w:rsid w:val="001571B9"/>
    <w:rsid w:val="0016270C"/>
    <w:rsid w:val="001661B3"/>
    <w:rsid w:val="001669A8"/>
    <w:rsid w:val="00172049"/>
    <w:rsid w:val="00172511"/>
    <w:rsid w:val="001840A8"/>
    <w:rsid w:val="00190471"/>
    <w:rsid w:val="00192A8B"/>
    <w:rsid w:val="00194AE9"/>
    <w:rsid w:val="001B0448"/>
    <w:rsid w:val="001B77D4"/>
    <w:rsid w:val="001C1FF5"/>
    <w:rsid w:val="001C4933"/>
    <w:rsid w:val="001D01DB"/>
    <w:rsid w:val="001D71C1"/>
    <w:rsid w:val="00206930"/>
    <w:rsid w:val="00216BF8"/>
    <w:rsid w:val="00227F31"/>
    <w:rsid w:val="002335B3"/>
    <w:rsid w:val="0023663F"/>
    <w:rsid w:val="0024640E"/>
    <w:rsid w:val="00247CE9"/>
    <w:rsid w:val="002534B0"/>
    <w:rsid w:val="0025392E"/>
    <w:rsid w:val="00267CF3"/>
    <w:rsid w:val="00284F3C"/>
    <w:rsid w:val="002A15A3"/>
    <w:rsid w:val="002A5F11"/>
    <w:rsid w:val="002B059A"/>
    <w:rsid w:val="002B3DE8"/>
    <w:rsid w:val="002B4824"/>
    <w:rsid w:val="002B6D98"/>
    <w:rsid w:val="002C1B16"/>
    <w:rsid w:val="002C23BF"/>
    <w:rsid w:val="002D1769"/>
    <w:rsid w:val="002F1E21"/>
    <w:rsid w:val="002F6913"/>
    <w:rsid w:val="003203E8"/>
    <w:rsid w:val="0033558F"/>
    <w:rsid w:val="00341CC8"/>
    <w:rsid w:val="00342241"/>
    <w:rsid w:val="00356CBC"/>
    <w:rsid w:val="00374747"/>
    <w:rsid w:val="003748CE"/>
    <w:rsid w:val="00384096"/>
    <w:rsid w:val="00385464"/>
    <w:rsid w:val="0038578E"/>
    <w:rsid w:val="00385A1B"/>
    <w:rsid w:val="003A4E04"/>
    <w:rsid w:val="003B3B19"/>
    <w:rsid w:val="003B5227"/>
    <w:rsid w:val="003C260B"/>
    <w:rsid w:val="003C381D"/>
    <w:rsid w:val="003C447D"/>
    <w:rsid w:val="003C6268"/>
    <w:rsid w:val="003D4DA6"/>
    <w:rsid w:val="003F31B3"/>
    <w:rsid w:val="003F48DB"/>
    <w:rsid w:val="003F7BDE"/>
    <w:rsid w:val="004054D5"/>
    <w:rsid w:val="0041299C"/>
    <w:rsid w:val="00412F37"/>
    <w:rsid w:val="00421FD8"/>
    <w:rsid w:val="004308B7"/>
    <w:rsid w:val="00431362"/>
    <w:rsid w:val="00431D66"/>
    <w:rsid w:val="00434A17"/>
    <w:rsid w:val="0043542E"/>
    <w:rsid w:val="004428B3"/>
    <w:rsid w:val="00452B93"/>
    <w:rsid w:val="00452DC6"/>
    <w:rsid w:val="0045664C"/>
    <w:rsid w:val="004673B3"/>
    <w:rsid w:val="00486845"/>
    <w:rsid w:val="004965D4"/>
    <w:rsid w:val="004A1DD7"/>
    <w:rsid w:val="004A61BF"/>
    <w:rsid w:val="004B0A9D"/>
    <w:rsid w:val="004D560F"/>
    <w:rsid w:val="004E4C24"/>
    <w:rsid w:val="004F2F1C"/>
    <w:rsid w:val="004F609A"/>
    <w:rsid w:val="00514B48"/>
    <w:rsid w:val="0052589E"/>
    <w:rsid w:val="005317B0"/>
    <w:rsid w:val="00540DE4"/>
    <w:rsid w:val="00550877"/>
    <w:rsid w:val="005510EB"/>
    <w:rsid w:val="005528AB"/>
    <w:rsid w:val="00555658"/>
    <w:rsid w:val="00565570"/>
    <w:rsid w:val="00566C68"/>
    <w:rsid w:val="0056794C"/>
    <w:rsid w:val="00572380"/>
    <w:rsid w:val="00572D1D"/>
    <w:rsid w:val="00575B5A"/>
    <w:rsid w:val="00583A74"/>
    <w:rsid w:val="00592EB2"/>
    <w:rsid w:val="005A7D72"/>
    <w:rsid w:val="005B495C"/>
    <w:rsid w:val="005C106C"/>
    <w:rsid w:val="005D522A"/>
    <w:rsid w:val="005D5A8E"/>
    <w:rsid w:val="005E52A6"/>
    <w:rsid w:val="00600370"/>
    <w:rsid w:val="00611A55"/>
    <w:rsid w:val="006167E6"/>
    <w:rsid w:val="006476D7"/>
    <w:rsid w:val="00651B45"/>
    <w:rsid w:val="00654E89"/>
    <w:rsid w:val="00682619"/>
    <w:rsid w:val="00684BD6"/>
    <w:rsid w:val="006A1122"/>
    <w:rsid w:val="006B380B"/>
    <w:rsid w:val="006B3EEC"/>
    <w:rsid w:val="006B524C"/>
    <w:rsid w:val="006C7732"/>
    <w:rsid w:val="006D0A7A"/>
    <w:rsid w:val="006D4BF8"/>
    <w:rsid w:val="006E5158"/>
    <w:rsid w:val="00701CA5"/>
    <w:rsid w:val="00701FBA"/>
    <w:rsid w:val="00710B2B"/>
    <w:rsid w:val="00722A3F"/>
    <w:rsid w:val="00724C0B"/>
    <w:rsid w:val="00727A5F"/>
    <w:rsid w:val="00732E83"/>
    <w:rsid w:val="007332EA"/>
    <w:rsid w:val="0074364D"/>
    <w:rsid w:val="00754B8C"/>
    <w:rsid w:val="00764523"/>
    <w:rsid w:val="00766B11"/>
    <w:rsid w:val="00771F16"/>
    <w:rsid w:val="0078048E"/>
    <w:rsid w:val="00780D4B"/>
    <w:rsid w:val="0078294C"/>
    <w:rsid w:val="007840ED"/>
    <w:rsid w:val="00785748"/>
    <w:rsid w:val="00787205"/>
    <w:rsid w:val="007943F3"/>
    <w:rsid w:val="00797D92"/>
    <w:rsid w:val="007A55DF"/>
    <w:rsid w:val="007A62FA"/>
    <w:rsid w:val="007B1C4A"/>
    <w:rsid w:val="007B6002"/>
    <w:rsid w:val="007B7291"/>
    <w:rsid w:val="007B7906"/>
    <w:rsid w:val="007B7CB9"/>
    <w:rsid w:val="007C336D"/>
    <w:rsid w:val="007C5273"/>
    <w:rsid w:val="007D3588"/>
    <w:rsid w:val="007D48FB"/>
    <w:rsid w:val="007D5219"/>
    <w:rsid w:val="007D6C1C"/>
    <w:rsid w:val="007D746C"/>
    <w:rsid w:val="007E1088"/>
    <w:rsid w:val="007E23C1"/>
    <w:rsid w:val="007E3045"/>
    <w:rsid w:val="007E511C"/>
    <w:rsid w:val="007F50CB"/>
    <w:rsid w:val="00811FE3"/>
    <w:rsid w:val="00813F11"/>
    <w:rsid w:val="00820A5A"/>
    <w:rsid w:val="008459A5"/>
    <w:rsid w:val="00856540"/>
    <w:rsid w:val="00856AB1"/>
    <w:rsid w:val="00857B25"/>
    <w:rsid w:val="00873B57"/>
    <w:rsid w:val="008743EC"/>
    <w:rsid w:val="00890B4E"/>
    <w:rsid w:val="008911BB"/>
    <w:rsid w:val="008A0975"/>
    <w:rsid w:val="008B0664"/>
    <w:rsid w:val="008B1633"/>
    <w:rsid w:val="008B6008"/>
    <w:rsid w:val="008C04F6"/>
    <w:rsid w:val="008C335B"/>
    <w:rsid w:val="008D1849"/>
    <w:rsid w:val="008D22AB"/>
    <w:rsid w:val="008E4EE3"/>
    <w:rsid w:val="008E6573"/>
    <w:rsid w:val="008F1256"/>
    <w:rsid w:val="008F2714"/>
    <w:rsid w:val="008F30DA"/>
    <w:rsid w:val="009066F6"/>
    <w:rsid w:val="009138B9"/>
    <w:rsid w:val="00913E34"/>
    <w:rsid w:val="00916A57"/>
    <w:rsid w:val="0092251A"/>
    <w:rsid w:val="00935064"/>
    <w:rsid w:val="00937277"/>
    <w:rsid w:val="00941E70"/>
    <w:rsid w:val="00945512"/>
    <w:rsid w:val="00945B6C"/>
    <w:rsid w:val="009547C6"/>
    <w:rsid w:val="00955005"/>
    <w:rsid w:val="009677D6"/>
    <w:rsid w:val="00971DEC"/>
    <w:rsid w:val="00973D70"/>
    <w:rsid w:val="0097749F"/>
    <w:rsid w:val="00982FF2"/>
    <w:rsid w:val="00993787"/>
    <w:rsid w:val="00996699"/>
    <w:rsid w:val="009A33E5"/>
    <w:rsid w:val="009A7ECF"/>
    <w:rsid w:val="009B5575"/>
    <w:rsid w:val="009C1E3E"/>
    <w:rsid w:val="009D30BD"/>
    <w:rsid w:val="009E40E6"/>
    <w:rsid w:val="009E632D"/>
    <w:rsid w:val="009F15C4"/>
    <w:rsid w:val="009F1776"/>
    <w:rsid w:val="00A01F4C"/>
    <w:rsid w:val="00A0560E"/>
    <w:rsid w:val="00A30B63"/>
    <w:rsid w:val="00A31BBF"/>
    <w:rsid w:val="00A40FF2"/>
    <w:rsid w:val="00A471D3"/>
    <w:rsid w:val="00A60CD4"/>
    <w:rsid w:val="00A62BA3"/>
    <w:rsid w:val="00A636C9"/>
    <w:rsid w:val="00A92E02"/>
    <w:rsid w:val="00A95C32"/>
    <w:rsid w:val="00A966C4"/>
    <w:rsid w:val="00AA3056"/>
    <w:rsid w:val="00AA30D2"/>
    <w:rsid w:val="00AB7738"/>
    <w:rsid w:val="00AC57CF"/>
    <w:rsid w:val="00AD56CF"/>
    <w:rsid w:val="00B052B0"/>
    <w:rsid w:val="00B1764B"/>
    <w:rsid w:val="00B35B5E"/>
    <w:rsid w:val="00B37AA0"/>
    <w:rsid w:val="00B6199E"/>
    <w:rsid w:val="00B64B70"/>
    <w:rsid w:val="00B66857"/>
    <w:rsid w:val="00B73724"/>
    <w:rsid w:val="00B920DE"/>
    <w:rsid w:val="00B95A31"/>
    <w:rsid w:val="00BA3B94"/>
    <w:rsid w:val="00BB3F8B"/>
    <w:rsid w:val="00BD67A2"/>
    <w:rsid w:val="00BE40E3"/>
    <w:rsid w:val="00BE414F"/>
    <w:rsid w:val="00C03FE7"/>
    <w:rsid w:val="00C059AD"/>
    <w:rsid w:val="00C07BE9"/>
    <w:rsid w:val="00C22B14"/>
    <w:rsid w:val="00C26D71"/>
    <w:rsid w:val="00C339D8"/>
    <w:rsid w:val="00C40E75"/>
    <w:rsid w:val="00C45F24"/>
    <w:rsid w:val="00C82C75"/>
    <w:rsid w:val="00C83047"/>
    <w:rsid w:val="00C91A49"/>
    <w:rsid w:val="00C91B29"/>
    <w:rsid w:val="00C92E43"/>
    <w:rsid w:val="00C95BAF"/>
    <w:rsid w:val="00CA7383"/>
    <w:rsid w:val="00CA7A7B"/>
    <w:rsid w:val="00CC217F"/>
    <w:rsid w:val="00CC2E44"/>
    <w:rsid w:val="00CC3A53"/>
    <w:rsid w:val="00CD0EDE"/>
    <w:rsid w:val="00CE134F"/>
    <w:rsid w:val="00CE34C2"/>
    <w:rsid w:val="00CF16F4"/>
    <w:rsid w:val="00D05985"/>
    <w:rsid w:val="00D13FFA"/>
    <w:rsid w:val="00D17546"/>
    <w:rsid w:val="00D241DC"/>
    <w:rsid w:val="00D25639"/>
    <w:rsid w:val="00D6562D"/>
    <w:rsid w:val="00D707D9"/>
    <w:rsid w:val="00D708FE"/>
    <w:rsid w:val="00D71497"/>
    <w:rsid w:val="00D717F7"/>
    <w:rsid w:val="00D749A0"/>
    <w:rsid w:val="00D774CE"/>
    <w:rsid w:val="00D82A56"/>
    <w:rsid w:val="00D847A1"/>
    <w:rsid w:val="00D85DC8"/>
    <w:rsid w:val="00D90F44"/>
    <w:rsid w:val="00D960E1"/>
    <w:rsid w:val="00DA2B52"/>
    <w:rsid w:val="00DA492D"/>
    <w:rsid w:val="00DA63DF"/>
    <w:rsid w:val="00DB40F5"/>
    <w:rsid w:val="00DC2A9C"/>
    <w:rsid w:val="00E03C57"/>
    <w:rsid w:val="00E238E9"/>
    <w:rsid w:val="00E26D77"/>
    <w:rsid w:val="00E32944"/>
    <w:rsid w:val="00E37576"/>
    <w:rsid w:val="00E43908"/>
    <w:rsid w:val="00E56605"/>
    <w:rsid w:val="00E63863"/>
    <w:rsid w:val="00E77636"/>
    <w:rsid w:val="00E81702"/>
    <w:rsid w:val="00E81F40"/>
    <w:rsid w:val="00EA138F"/>
    <w:rsid w:val="00EB0101"/>
    <w:rsid w:val="00EC6547"/>
    <w:rsid w:val="00EC7617"/>
    <w:rsid w:val="00ED7CEF"/>
    <w:rsid w:val="00EF24A0"/>
    <w:rsid w:val="00EF2A73"/>
    <w:rsid w:val="00EF46C0"/>
    <w:rsid w:val="00F006A7"/>
    <w:rsid w:val="00F00783"/>
    <w:rsid w:val="00F0222F"/>
    <w:rsid w:val="00F06932"/>
    <w:rsid w:val="00F156E7"/>
    <w:rsid w:val="00F23EF5"/>
    <w:rsid w:val="00F30A5A"/>
    <w:rsid w:val="00F332C0"/>
    <w:rsid w:val="00F35C4F"/>
    <w:rsid w:val="00F47757"/>
    <w:rsid w:val="00F6111F"/>
    <w:rsid w:val="00F72631"/>
    <w:rsid w:val="00F83224"/>
    <w:rsid w:val="00F83A0A"/>
    <w:rsid w:val="00F87383"/>
    <w:rsid w:val="00F900A7"/>
    <w:rsid w:val="00F9577D"/>
    <w:rsid w:val="00FA1567"/>
    <w:rsid w:val="00FA6562"/>
    <w:rsid w:val="00FB03F5"/>
    <w:rsid w:val="00FE1961"/>
    <w:rsid w:val="00FE3DD6"/>
    <w:rsid w:val="00FE539B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6B572"/>
  <w15:chartTrackingRefBased/>
  <w15:docId w15:val="{D779299C-EC69-4F57-A8F7-2261A22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3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A9C"/>
    <w:pPr>
      <w:keepNext/>
      <w:keepLines/>
      <w:numPr>
        <w:numId w:val="29"/>
      </w:numPr>
      <w:spacing w:before="200"/>
      <w:outlineLvl w:val="0"/>
    </w:pPr>
    <w:rPr>
      <w:rFonts w:eastAsiaTheme="majorEastAsia" w:cstheme="majorBidi"/>
      <w:bCs/>
      <w:i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66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A9C"/>
    <w:rPr>
      <w:rFonts w:ascii="Times New Roman" w:eastAsiaTheme="majorEastAsia" w:hAnsi="Times New Roman" w:cstheme="majorBidi"/>
      <w:bCs/>
      <w:i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66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2B3DE8"/>
    <w:pPr>
      <w:numPr>
        <w:numId w:val="27"/>
      </w:numPr>
      <w:ind w:left="360"/>
      <w:contextualSpacing/>
      <w:outlineLvl w:val="0"/>
    </w:pPr>
    <w:rPr>
      <w:rFonts w:eastAsiaTheme="majorEastAsia" w:cstheme="majorBidi"/>
      <w:spacing w:val="-10"/>
      <w:kern w:val="28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2B3DE8"/>
    <w:rPr>
      <w:rFonts w:ascii="Times New Roman" w:eastAsiaTheme="majorEastAsia" w:hAnsi="Times New Roman" w:cstheme="majorBidi"/>
      <w:spacing w:val="-10"/>
      <w:kern w:val="28"/>
      <w:sz w:val="3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31D66"/>
    <w:pPr>
      <w:spacing w:after="200"/>
      <w:jc w:val="center"/>
    </w:pPr>
    <w:rPr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rsid w:val="0023663F"/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table" w:styleId="TableGrid">
    <w:name w:val="Table Grid"/>
    <w:basedOn w:val="TableNormal"/>
    <w:uiPriority w:val="39"/>
    <w:rsid w:val="0068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012BC5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12BC5"/>
  </w:style>
  <w:style w:type="paragraph" w:customStyle="1" w:styleId="Equations">
    <w:name w:val="Equations"/>
    <w:basedOn w:val="MTDisplayEquation"/>
    <w:qFormat/>
    <w:rsid w:val="00B73724"/>
    <w:pPr>
      <w:spacing w:before="120"/>
    </w:pPr>
  </w:style>
  <w:style w:type="paragraph" w:customStyle="1" w:styleId="Figure">
    <w:name w:val="Figure"/>
    <w:basedOn w:val="Normal"/>
    <w:next w:val="Normal"/>
    <w:qFormat/>
    <w:rsid w:val="00600370"/>
    <w:pPr>
      <w:spacing w:before="200"/>
      <w:jc w:val="center"/>
    </w:pPr>
  </w:style>
  <w:style w:type="table" w:customStyle="1" w:styleId="Tables">
    <w:name w:val="Tables"/>
    <w:basedOn w:val="TableNormal"/>
    <w:uiPriority w:val="99"/>
    <w:rsid w:val="00955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2380"/>
    <w:pPr>
      <w:tabs>
        <w:tab w:val="left" w:pos="440"/>
        <w:tab w:val="right" w:leader="dot" w:pos="9350"/>
      </w:tabs>
      <w:spacing w:after="100"/>
      <w:jc w:val="center"/>
    </w:pPr>
  </w:style>
  <w:style w:type="paragraph" w:customStyle="1" w:styleId="Heading">
    <w:name w:val="Heading"/>
    <w:basedOn w:val="Heading2"/>
    <w:link w:val="HeadingChar"/>
    <w:qFormat/>
    <w:rsid w:val="00A95C32"/>
    <w:pPr>
      <w:spacing w:before="200"/>
    </w:pPr>
    <w:rPr>
      <w:rFonts w:ascii="Times New Roman" w:hAnsi="Times New Roman"/>
      <w:sz w:val="24"/>
    </w:rPr>
  </w:style>
  <w:style w:type="character" w:customStyle="1" w:styleId="HeadingChar">
    <w:name w:val="Heading Char"/>
    <w:basedOn w:val="Heading2Char"/>
    <w:link w:val="Heading"/>
    <w:rsid w:val="00A95C32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ListParagraph">
    <w:name w:val="List Paragraph"/>
    <w:basedOn w:val="Normal"/>
    <w:uiPriority w:val="34"/>
    <w:unhideWhenUsed/>
    <w:qFormat/>
    <w:rsid w:val="00B1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1.bin"/><Relationship Id="rId21" Type="http://schemas.openxmlformats.org/officeDocument/2006/relationships/package" Target="embeddings/Microsoft_Visio_Drawing2.vsdx"/><Relationship Id="rId34" Type="http://schemas.openxmlformats.org/officeDocument/2006/relationships/image" Target="media/image14.wmf"/><Relationship Id="rId42" Type="http://schemas.openxmlformats.org/officeDocument/2006/relationships/image" Target="media/image18.emf"/><Relationship Id="rId47" Type="http://schemas.openxmlformats.org/officeDocument/2006/relationships/oleObject" Target="embeddings/oleObject14.bin"/><Relationship Id="rId50" Type="http://schemas.openxmlformats.org/officeDocument/2006/relationships/image" Target="media/image22.emf"/><Relationship Id="rId55" Type="http://schemas.openxmlformats.org/officeDocument/2006/relationships/package" Target="embeddings/Microsoft_Visio_Drawing7.vsdx"/><Relationship Id="rId63" Type="http://schemas.openxmlformats.org/officeDocument/2006/relationships/package" Target="embeddings/Microsoft_Visio_Drawing9.vsdx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25.bin"/><Relationship Id="rId7" Type="http://schemas.openxmlformats.org/officeDocument/2006/relationships/endnotes" Target="endnotes.xml"/><Relationship Id="rId71" Type="http://schemas.openxmlformats.org/officeDocument/2006/relationships/package" Target="embeddings/Microsoft_Visio_Drawing11.vsdx"/><Relationship Id="rId92" Type="http://schemas.openxmlformats.org/officeDocument/2006/relationships/image" Target="media/image43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7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6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package" Target="embeddings/Microsoft_Visio_Drawing13.vsdx"/><Relationship Id="rId87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18.bin"/><Relationship Id="rId82" Type="http://schemas.openxmlformats.org/officeDocument/2006/relationships/image" Target="media/image38.emf"/><Relationship Id="rId90" Type="http://schemas.openxmlformats.org/officeDocument/2006/relationships/image" Target="media/image42.wmf"/><Relationship Id="rId95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image" Target="media/image12.wmf"/><Relationship Id="rId35" Type="http://schemas.openxmlformats.org/officeDocument/2006/relationships/oleObject" Target="embeddings/oleObject9.bin"/><Relationship Id="rId43" Type="http://schemas.openxmlformats.org/officeDocument/2006/relationships/package" Target="embeddings/Microsoft_Visio_Drawing5.vsdx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0.bin"/><Relationship Id="rId77" Type="http://schemas.openxmlformats.org/officeDocument/2006/relationships/oleObject" Target="embeddings/oleObject22.bin"/><Relationship Id="rId8" Type="http://schemas.openxmlformats.org/officeDocument/2006/relationships/image" Target="media/image1.emf"/><Relationship Id="rId51" Type="http://schemas.openxmlformats.org/officeDocument/2006/relationships/package" Target="embeddings/Microsoft_Visio_Drawing6.vsdx"/><Relationship Id="rId72" Type="http://schemas.openxmlformats.org/officeDocument/2006/relationships/image" Target="media/image33.wmf"/><Relationship Id="rId80" Type="http://schemas.openxmlformats.org/officeDocument/2006/relationships/image" Target="media/image37.emf"/><Relationship Id="rId85" Type="http://schemas.openxmlformats.org/officeDocument/2006/relationships/oleObject" Target="embeddings/oleObject23.bin"/><Relationship Id="rId93" Type="http://schemas.openxmlformats.org/officeDocument/2006/relationships/package" Target="embeddings/Microsoft_Visio_Drawing16.vsdx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3.vsdx"/><Relationship Id="rId33" Type="http://schemas.openxmlformats.org/officeDocument/2006/relationships/package" Target="embeddings/Microsoft_Visio_Drawing4.vsdx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package" Target="embeddings/Microsoft_Visio_Drawing8.vsdx"/><Relationship Id="rId67" Type="http://schemas.openxmlformats.org/officeDocument/2006/relationships/package" Target="embeddings/Microsoft_Visio_Drawing10.vsdx"/><Relationship Id="rId20" Type="http://schemas.openxmlformats.org/officeDocument/2006/relationships/image" Target="media/image7.emf"/><Relationship Id="rId41" Type="http://schemas.openxmlformats.org/officeDocument/2006/relationships/oleObject" Target="embeddings/oleObject12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package" Target="embeddings/Microsoft_Visio_Drawing12.vsdx"/><Relationship Id="rId83" Type="http://schemas.openxmlformats.org/officeDocument/2006/relationships/package" Target="embeddings/Microsoft_Visio_Drawing15.vsdx"/><Relationship Id="rId88" Type="http://schemas.openxmlformats.org/officeDocument/2006/relationships/image" Target="media/image41.wmf"/><Relationship Id="rId91" Type="http://schemas.openxmlformats.org/officeDocument/2006/relationships/oleObject" Target="embeddings/oleObject26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7.bin"/><Relationship Id="rId10" Type="http://schemas.openxmlformats.org/officeDocument/2006/relationships/image" Target="media/image2.wmf"/><Relationship Id="rId31" Type="http://schemas.openxmlformats.org/officeDocument/2006/relationships/oleObject" Target="embeddings/oleObject8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19.bin"/><Relationship Id="rId73" Type="http://schemas.openxmlformats.org/officeDocument/2006/relationships/oleObject" Target="embeddings/oleObject21.bin"/><Relationship Id="rId78" Type="http://schemas.openxmlformats.org/officeDocument/2006/relationships/image" Target="media/image36.emf"/><Relationship Id="rId81" Type="http://schemas.openxmlformats.org/officeDocument/2006/relationships/package" Target="embeddings/Microsoft_Visio_Drawing14.vsdx"/><Relationship Id="rId86" Type="http://schemas.openxmlformats.org/officeDocument/2006/relationships/image" Target="media/image40.wmf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lathottam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79667-A436-4503-B3A6-EA57AC76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27</TotalTime>
  <Pages>21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Plathottam, Siby Jose</dc:creator>
  <cp:keywords/>
  <dc:description/>
  <cp:lastModifiedBy>Plathottam, Siby Jose</cp:lastModifiedBy>
  <cp:revision>10</cp:revision>
  <cp:lastPrinted>2018-04-23T21:35:00Z</cp:lastPrinted>
  <dcterms:created xsi:type="dcterms:W3CDTF">2019-03-19T17:59:00Z</dcterms:created>
  <dcterms:modified xsi:type="dcterms:W3CDTF">2019-03-19T19:40:00Z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